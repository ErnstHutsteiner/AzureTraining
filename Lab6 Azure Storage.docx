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3B5A4" w14:textId="53264FE9" w:rsidR="00CE6BDD" w:rsidRDefault="00FA4FE3" w:rsidP="00AE76B6">
      <w:pPr>
        <w:pStyle w:val="berschrift1"/>
        <w:numPr>
          <w:ilvl w:val="0"/>
          <w:numId w:val="0"/>
        </w:numPr>
        <w:ind w:left="360" w:hanging="360"/>
      </w:pPr>
      <w:r>
        <w:t>Lab</w:t>
      </w:r>
      <w:r w:rsidR="001E648D">
        <w:t>6</w:t>
      </w:r>
      <w:r w:rsidR="008C74D6">
        <w:t xml:space="preserve"> – Azure S</w:t>
      </w:r>
      <w:r>
        <w:t>torage</w:t>
      </w:r>
    </w:p>
    <w:p w14:paraId="4200DAFA" w14:textId="77777777" w:rsidR="00AE76B6" w:rsidRDefault="00AE76B6" w:rsidP="00AE76B6"/>
    <w:p w14:paraId="6D141C7F" w14:textId="30F7069A" w:rsidR="00AE76B6" w:rsidRDefault="00AE76B6" w:rsidP="00AE76B6">
      <w:proofErr w:type="gramStart"/>
      <w:r>
        <w:t>Übungsdauer :</w:t>
      </w:r>
      <w:proofErr w:type="gramEnd"/>
      <w:r w:rsidR="00A8166F">
        <w:t xml:space="preserve"> 6</w:t>
      </w:r>
      <w:r w:rsidR="00407969">
        <w:t>0</w:t>
      </w:r>
      <w:r>
        <w:t xml:space="preserve"> Minuten</w:t>
      </w:r>
    </w:p>
    <w:p w14:paraId="3CBDD0D5" w14:textId="77777777" w:rsidR="00AE76B6" w:rsidRDefault="00AE76B6" w:rsidP="00AE76B6"/>
    <w:p w14:paraId="22EA1A1F" w14:textId="09F8E078" w:rsidR="00AE76B6" w:rsidRDefault="00AE76B6" w:rsidP="00AE76B6">
      <w:pPr>
        <w:pStyle w:val="berschrift2"/>
        <w:numPr>
          <w:ilvl w:val="0"/>
          <w:numId w:val="0"/>
        </w:numPr>
        <w:ind w:left="357" w:hanging="357"/>
      </w:pPr>
      <w:proofErr w:type="spellStart"/>
      <w:r>
        <w:t>Overview</w:t>
      </w:r>
      <w:proofErr w:type="spellEnd"/>
    </w:p>
    <w:p w14:paraId="08A54D72" w14:textId="05409565" w:rsidR="00E90694" w:rsidRPr="00521E30" w:rsidRDefault="00FA4FE3" w:rsidP="00E90694">
      <w:r>
        <w:t xml:space="preserve">In dieser Übung wird im ersten Teil ein öffentlicher </w:t>
      </w:r>
      <w:proofErr w:type="spellStart"/>
      <w:r>
        <w:t>Blob</w:t>
      </w:r>
      <w:proofErr w:type="spellEnd"/>
      <w:r>
        <w:t xml:space="preserve"> Storage erstellt, um Files für Anwendungen zur Verfügung zu stellen. Im zweiten Teil wird ein Azure Drive angelegt für eine Backup Strategie.</w:t>
      </w:r>
    </w:p>
    <w:p w14:paraId="37A03890" w14:textId="18A6B419" w:rsidR="00AE76B6" w:rsidRDefault="00AE76B6" w:rsidP="00AE76B6">
      <w:pPr>
        <w:pStyle w:val="berschrift2"/>
        <w:numPr>
          <w:ilvl w:val="0"/>
          <w:numId w:val="0"/>
        </w:numPr>
        <w:ind w:left="357" w:hanging="357"/>
      </w:pPr>
      <w:r>
        <w:t>Ziel</w:t>
      </w:r>
    </w:p>
    <w:p w14:paraId="4E57D702" w14:textId="27B86708" w:rsidR="00AE76B6" w:rsidRDefault="00FA4FE3" w:rsidP="00AE76B6">
      <w:pPr>
        <w:pStyle w:val="Listenabsatz"/>
        <w:numPr>
          <w:ilvl w:val="0"/>
          <w:numId w:val="7"/>
        </w:numPr>
      </w:pPr>
      <w:proofErr w:type="spellStart"/>
      <w:r>
        <w:t>Blob</w:t>
      </w:r>
      <w:proofErr w:type="spellEnd"/>
      <w:r>
        <w:t xml:space="preserve"> Storage</w:t>
      </w:r>
    </w:p>
    <w:p w14:paraId="78A3D53C" w14:textId="3264185F" w:rsidR="00724519" w:rsidRDefault="00FA4FE3" w:rsidP="00AE76B6">
      <w:pPr>
        <w:pStyle w:val="Listenabsatz"/>
        <w:numPr>
          <w:ilvl w:val="0"/>
          <w:numId w:val="7"/>
        </w:numPr>
      </w:pPr>
      <w:r>
        <w:t xml:space="preserve">Azure </w:t>
      </w:r>
      <w:proofErr w:type="spellStart"/>
      <w:r>
        <w:t>drive</w:t>
      </w:r>
      <w:proofErr w:type="spellEnd"/>
    </w:p>
    <w:p w14:paraId="2EE550C2" w14:textId="535332FA" w:rsidR="00AE76B6" w:rsidRDefault="00AE76B6" w:rsidP="00724519">
      <w:pPr>
        <w:pStyle w:val="Listenabsatz"/>
      </w:pPr>
    </w:p>
    <w:p w14:paraId="197CAC71" w14:textId="00D64751" w:rsidR="00724519" w:rsidRDefault="00724519" w:rsidP="00724519">
      <w:pPr>
        <w:pStyle w:val="berschrift2"/>
        <w:numPr>
          <w:ilvl w:val="0"/>
          <w:numId w:val="0"/>
        </w:numPr>
        <w:ind w:left="357" w:hanging="357"/>
      </w:pPr>
      <w:r>
        <w:t xml:space="preserve">Part </w:t>
      </w:r>
      <w:r w:rsidR="00FA4FE3">
        <w:t xml:space="preserve">1 – </w:t>
      </w:r>
      <w:proofErr w:type="spellStart"/>
      <w:r w:rsidR="00FA4FE3">
        <w:t>Blob</w:t>
      </w:r>
      <w:proofErr w:type="spellEnd"/>
      <w:r w:rsidR="00FA4FE3">
        <w:t xml:space="preserve"> Storage erstellen</w:t>
      </w:r>
    </w:p>
    <w:p w14:paraId="5EF02245" w14:textId="77777777" w:rsidR="00724519" w:rsidRDefault="00724519" w:rsidP="00724519"/>
    <w:p w14:paraId="7C08D4F3" w14:textId="77777777" w:rsidR="00FA4FE3" w:rsidRPr="00297C88" w:rsidRDefault="00FA4FE3" w:rsidP="00FA4FE3">
      <w:pPr>
        <w:pStyle w:val="Listenabsatz"/>
        <w:numPr>
          <w:ilvl w:val="0"/>
          <w:numId w:val="6"/>
        </w:numPr>
      </w:pPr>
      <w:r w:rsidRPr="00297C88">
        <w:t>Öffnen sie</w:t>
      </w:r>
      <w:r>
        <w:t xml:space="preserve"> das Azure Portal </w:t>
      </w:r>
      <w:hyperlink r:id="rId12" w:history="1">
        <w:r w:rsidRPr="00962CCE">
          <w:rPr>
            <w:rStyle w:val="Hyperlink"/>
          </w:rPr>
          <w:t>https://portal.azure.com/</w:t>
        </w:r>
      </w:hyperlink>
    </w:p>
    <w:p w14:paraId="79DE7A51" w14:textId="158FC921" w:rsidR="00FA4FE3" w:rsidRDefault="00FA4FE3" w:rsidP="00FA4FE3">
      <w:pPr>
        <w:pStyle w:val="Listenabsatz"/>
        <w:numPr>
          <w:ilvl w:val="0"/>
          <w:numId w:val="6"/>
        </w:numPr>
      </w:pPr>
      <w:r>
        <w:t>Klicken sie in der Navigation auf „Speicherkonto“ oder suchen diesen Bereich unter „Durchsuchen“</w:t>
      </w:r>
    </w:p>
    <w:p w14:paraId="670761FF" w14:textId="7AFFF611" w:rsidR="00FA4FE3" w:rsidRDefault="00FA4FE3" w:rsidP="00FA4FE3">
      <w:pPr>
        <w:pStyle w:val="Listenabsatz"/>
        <w:numPr>
          <w:ilvl w:val="0"/>
          <w:numId w:val="6"/>
        </w:numPr>
      </w:pPr>
      <w:r>
        <w:t xml:space="preserve">Klicken sie auf „Hinzufügen“ </w:t>
      </w:r>
    </w:p>
    <w:p w14:paraId="488FEC07" w14:textId="5513C0C5" w:rsidR="00F34F54" w:rsidRDefault="00F34F54" w:rsidP="00F34F54">
      <w:pPr>
        <w:pStyle w:val="Listenabsatz"/>
        <w:numPr>
          <w:ilvl w:val="0"/>
          <w:numId w:val="6"/>
        </w:numPr>
      </w:pPr>
      <w:r>
        <w:t xml:space="preserve">Wählen sie noch ihre </w:t>
      </w:r>
      <w:proofErr w:type="spellStart"/>
      <w:r>
        <w:t>Resourcengruppe</w:t>
      </w:r>
      <w:proofErr w:type="spellEnd"/>
      <w:r>
        <w:t xml:space="preserve"> aus</w:t>
      </w:r>
    </w:p>
    <w:p w14:paraId="768A2E46" w14:textId="2EE8A9E9" w:rsidR="00FA4FE3" w:rsidRDefault="00FA4FE3" w:rsidP="00FA4FE3">
      <w:pPr>
        <w:pStyle w:val="Listenabsatz"/>
        <w:numPr>
          <w:ilvl w:val="0"/>
          <w:numId w:val="6"/>
        </w:numPr>
      </w:pPr>
      <w:r>
        <w:t>Geben sie ihrem Speicherkonto einen eindeutigen Namen</w:t>
      </w:r>
    </w:p>
    <w:p w14:paraId="1A52A5EB" w14:textId="47FEA012" w:rsidR="00FA4FE3" w:rsidRDefault="00FA4FE3" w:rsidP="00FA4FE3">
      <w:pPr>
        <w:pStyle w:val="Listenabsatz"/>
        <w:numPr>
          <w:ilvl w:val="0"/>
          <w:numId w:val="6"/>
        </w:numPr>
      </w:pPr>
      <w:r>
        <w:t>Klicken sie auf „Erstellen“</w:t>
      </w:r>
    </w:p>
    <w:p w14:paraId="0E4F9E4C" w14:textId="2DCBAD6D" w:rsidR="00FA4FE3" w:rsidRDefault="00FA4FE3" w:rsidP="00FA4FE3">
      <w:pPr>
        <w:pStyle w:val="Listenabsatz"/>
        <w:numPr>
          <w:ilvl w:val="0"/>
          <w:numId w:val="6"/>
        </w:numPr>
      </w:pPr>
      <w:r>
        <w:t>Nachdem das Speicherkonto erstellt wurde, klicken sie nochmal auf die Navigation „Speicherkonto“ und klicken ihr Speicherkonto an</w:t>
      </w:r>
    </w:p>
    <w:p w14:paraId="79C906EF" w14:textId="651347FE" w:rsidR="00FA4FE3" w:rsidRDefault="00FA4FE3" w:rsidP="00FA4FE3">
      <w:pPr>
        <w:pStyle w:val="Listenabsatz"/>
        <w:numPr>
          <w:ilvl w:val="0"/>
          <w:numId w:val="6"/>
        </w:numPr>
      </w:pPr>
      <w:r>
        <w:t xml:space="preserve">Klicken sie auf </w:t>
      </w:r>
      <w:proofErr w:type="gramStart"/>
      <w:r>
        <w:t>„Übersicht“</w:t>
      </w:r>
      <w:proofErr w:type="gramEnd"/>
      <w:r>
        <w:t xml:space="preserve"> um die Zusammenfassung zu sehen</w:t>
      </w:r>
    </w:p>
    <w:p w14:paraId="2FBDD987" w14:textId="18C5E22B" w:rsidR="00F34F54" w:rsidRDefault="00F34F54" w:rsidP="00FA4FE3">
      <w:pPr>
        <w:pStyle w:val="Listenabsatz"/>
        <w:numPr>
          <w:ilvl w:val="0"/>
          <w:numId w:val="6"/>
        </w:numPr>
      </w:pPr>
      <w:r>
        <w:t>Klicken sie in der Navigation (links) auf „Container“ unter „Datenspeicher“</w:t>
      </w:r>
    </w:p>
    <w:p w14:paraId="4413856F" w14:textId="25845EB3" w:rsidR="00FA4FE3" w:rsidRDefault="00FA4FE3" w:rsidP="00FA4FE3">
      <w:pPr>
        <w:pStyle w:val="Listenabsatz"/>
        <w:numPr>
          <w:ilvl w:val="0"/>
          <w:numId w:val="6"/>
        </w:numPr>
      </w:pPr>
      <w:r>
        <w:t>Es ist noch kein Container angelegt, deswegen klicken sie auf „+ Container“</w:t>
      </w:r>
    </w:p>
    <w:p w14:paraId="6231BDCF" w14:textId="450487D6" w:rsidR="00FA4FE3" w:rsidRDefault="00FA4FE3" w:rsidP="00FA4FE3">
      <w:pPr>
        <w:pStyle w:val="Listenabsatz"/>
        <w:numPr>
          <w:ilvl w:val="0"/>
          <w:numId w:val="6"/>
        </w:numPr>
      </w:pPr>
      <w:r>
        <w:t>Geben sie ihrem Container einen Namen z.B. „</w:t>
      </w:r>
      <w:proofErr w:type="spellStart"/>
      <w:r>
        <w:t>bilder</w:t>
      </w:r>
      <w:proofErr w:type="spellEnd"/>
      <w:r>
        <w:t>“</w:t>
      </w:r>
    </w:p>
    <w:p w14:paraId="29DF1F0D" w14:textId="335F6E4F" w:rsidR="00FA4FE3" w:rsidRDefault="00FA4FE3" w:rsidP="00FA4FE3">
      <w:pPr>
        <w:pStyle w:val="Listenabsatz"/>
        <w:numPr>
          <w:ilvl w:val="0"/>
          <w:numId w:val="6"/>
        </w:numPr>
      </w:pPr>
      <w:r>
        <w:t>Klicken sie auf „Erstellen“</w:t>
      </w:r>
    </w:p>
    <w:p w14:paraId="6F179980" w14:textId="2F1EB551" w:rsidR="00FA4FE3" w:rsidRDefault="00FA4FE3" w:rsidP="00FA4FE3"/>
    <w:p w14:paraId="094F83A7" w14:textId="41910E6C" w:rsidR="00FA4FE3" w:rsidRDefault="00FA4FE3" w:rsidP="00FA4FE3">
      <w:pPr>
        <w:pStyle w:val="berschrift2"/>
        <w:numPr>
          <w:ilvl w:val="0"/>
          <w:numId w:val="0"/>
        </w:numPr>
        <w:ind w:left="357" w:hanging="357"/>
      </w:pPr>
      <w:r>
        <w:t xml:space="preserve">Part 2 – </w:t>
      </w:r>
      <w:proofErr w:type="spellStart"/>
      <w:r>
        <w:t>Blob</w:t>
      </w:r>
      <w:proofErr w:type="spellEnd"/>
      <w:r>
        <w:t xml:space="preserve"> Storage verwalten</w:t>
      </w:r>
    </w:p>
    <w:p w14:paraId="4A7A4B00" w14:textId="77777777" w:rsidR="00FA4FE3" w:rsidRDefault="00FA4FE3" w:rsidP="00FA4FE3"/>
    <w:p w14:paraId="509C14B8" w14:textId="0A104BE7" w:rsidR="00FA4FE3" w:rsidRDefault="00FA4FE3" w:rsidP="00FA4FE3">
      <w:pPr>
        <w:pStyle w:val="Listenabsatz"/>
        <w:numPr>
          <w:ilvl w:val="0"/>
          <w:numId w:val="14"/>
        </w:numPr>
      </w:pPr>
      <w:proofErr w:type="gramStart"/>
      <w:r>
        <w:t>Zum hochladen und verwalten</w:t>
      </w:r>
      <w:proofErr w:type="gramEnd"/>
      <w:r>
        <w:t xml:space="preserve"> eines </w:t>
      </w:r>
      <w:proofErr w:type="spellStart"/>
      <w:r>
        <w:t>Blob</w:t>
      </w:r>
      <w:proofErr w:type="spellEnd"/>
      <w:r>
        <w:t xml:space="preserve"> Storage existiert ein externes Programm. Laden sie dieses von </w:t>
      </w:r>
      <w:hyperlink r:id="rId13" w:history="1">
        <w:r w:rsidRPr="00FA3CCA">
          <w:rPr>
            <w:rStyle w:val="Hyperlink"/>
          </w:rPr>
          <w:t>http://storageexplorer.com/</w:t>
        </w:r>
      </w:hyperlink>
      <w:r>
        <w:t xml:space="preserve"> herunter und installieren dieses</w:t>
      </w:r>
    </w:p>
    <w:p w14:paraId="2E3C8754" w14:textId="72064644" w:rsidR="00FA4FE3" w:rsidRDefault="00FA4FE3" w:rsidP="00FA4FE3">
      <w:pPr>
        <w:pStyle w:val="Listenabsatz"/>
        <w:numPr>
          <w:ilvl w:val="0"/>
          <w:numId w:val="14"/>
        </w:numPr>
      </w:pPr>
      <w:r>
        <w:t>Starten sie das Programm und melden sich mit dem Azure Account an</w:t>
      </w:r>
    </w:p>
    <w:p w14:paraId="75C289EC" w14:textId="4026183A" w:rsidR="00FA4FE3" w:rsidRDefault="00FA4FE3" w:rsidP="00FA4FE3">
      <w:pPr>
        <w:pStyle w:val="Listenabsatz"/>
        <w:numPr>
          <w:ilvl w:val="0"/>
          <w:numId w:val="14"/>
        </w:numPr>
      </w:pPr>
      <w:r>
        <w:t>Klicken sie auf „Azure Accounts Settings“ um das Azure Abo auszuwählen</w:t>
      </w:r>
    </w:p>
    <w:p w14:paraId="107C52A6" w14:textId="09D50A1E" w:rsidR="00FA4FE3" w:rsidRDefault="00BF161D" w:rsidP="00FA4FE3">
      <w:pPr>
        <w:pStyle w:val="Listenabsatz"/>
        <w:numPr>
          <w:ilvl w:val="0"/>
          <w:numId w:val="14"/>
        </w:numPr>
      </w:pPr>
      <w:r>
        <w:t>In der linken Navigation erscheint ihr Speicherkonto, klappen sie den Baum bis zu ihrem Container „</w:t>
      </w:r>
      <w:proofErr w:type="spellStart"/>
      <w:r>
        <w:t>bilder</w:t>
      </w:r>
      <w:proofErr w:type="spellEnd"/>
      <w:r>
        <w:t>“ auf</w:t>
      </w:r>
    </w:p>
    <w:p w14:paraId="23CCC314" w14:textId="04540108" w:rsidR="00BF161D" w:rsidRDefault="00BF161D" w:rsidP="00FA4FE3">
      <w:pPr>
        <w:pStyle w:val="Listenabsatz"/>
        <w:numPr>
          <w:ilvl w:val="0"/>
          <w:numId w:val="14"/>
        </w:numPr>
      </w:pPr>
      <w:r>
        <w:t xml:space="preserve">Laden sie </w:t>
      </w:r>
      <w:r w:rsidR="00F34F54">
        <w:t>mehrerer</w:t>
      </w:r>
      <w:r>
        <w:t xml:space="preserve"> Bilder mit der Funktion „</w:t>
      </w:r>
      <w:proofErr w:type="spellStart"/>
      <w:r>
        <w:t>upload</w:t>
      </w:r>
      <w:proofErr w:type="spellEnd"/>
      <w:r>
        <w:t>“ in den Container.</w:t>
      </w:r>
    </w:p>
    <w:p w14:paraId="32C30909" w14:textId="0E1BDE44" w:rsidR="00BF161D" w:rsidRDefault="00BF161D" w:rsidP="00FA4FE3">
      <w:pPr>
        <w:pStyle w:val="Listenabsatz"/>
        <w:numPr>
          <w:ilvl w:val="0"/>
          <w:numId w:val="14"/>
        </w:numPr>
      </w:pPr>
      <w:r>
        <w:t xml:space="preserve">Klicken sie auf ein Bild und kopieren die </w:t>
      </w:r>
      <w:proofErr w:type="spellStart"/>
      <w:r>
        <w:t>Url</w:t>
      </w:r>
      <w:proofErr w:type="spellEnd"/>
      <w:r>
        <w:t xml:space="preserve"> mit der Funktion „Copy URL“</w:t>
      </w:r>
    </w:p>
    <w:p w14:paraId="5E2A7EF0" w14:textId="18C1A2E2" w:rsidR="00BF161D" w:rsidRPr="00297C88" w:rsidRDefault="00BF161D" w:rsidP="00FA4FE3">
      <w:pPr>
        <w:pStyle w:val="Listenabsatz"/>
        <w:numPr>
          <w:ilvl w:val="0"/>
          <w:numId w:val="14"/>
        </w:numPr>
      </w:pPr>
      <w:r>
        <w:t xml:space="preserve">Rufen sie die </w:t>
      </w:r>
      <w:proofErr w:type="spellStart"/>
      <w:r>
        <w:t>Url</w:t>
      </w:r>
      <w:proofErr w:type="spellEnd"/>
      <w:r>
        <w:t xml:space="preserve"> aus einem neuen Browser Fenster auf</w:t>
      </w:r>
    </w:p>
    <w:p w14:paraId="481EA4A4" w14:textId="4F8C11B2" w:rsidR="00FA4FE3" w:rsidRDefault="00FA4FE3" w:rsidP="00FA4FE3"/>
    <w:p w14:paraId="230A3CBC" w14:textId="77777777" w:rsidR="00FA4FE3" w:rsidRDefault="00FA4FE3" w:rsidP="00FA4FE3"/>
    <w:p w14:paraId="7DCF6C15" w14:textId="1F5DB596" w:rsidR="00FA4FE3" w:rsidRDefault="00FA4FE3" w:rsidP="00FA4FE3">
      <w:pPr>
        <w:pStyle w:val="berschrift2"/>
        <w:numPr>
          <w:ilvl w:val="0"/>
          <w:numId w:val="0"/>
        </w:numPr>
        <w:ind w:left="357" w:hanging="357"/>
      </w:pPr>
      <w:r>
        <w:lastRenderedPageBreak/>
        <w:t>Part 3 – Azure Drive erstellen</w:t>
      </w:r>
    </w:p>
    <w:p w14:paraId="197255D8" w14:textId="77777777" w:rsidR="00FA4FE3" w:rsidRDefault="00FA4FE3" w:rsidP="00FA4FE3"/>
    <w:p w14:paraId="52540ED1" w14:textId="77777777" w:rsidR="00FA4FE3" w:rsidRPr="00297C88" w:rsidRDefault="00FA4FE3" w:rsidP="00FA4FE3">
      <w:pPr>
        <w:pStyle w:val="Listenabsatz"/>
        <w:numPr>
          <w:ilvl w:val="0"/>
          <w:numId w:val="13"/>
        </w:numPr>
      </w:pPr>
      <w:r w:rsidRPr="00297C88">
        <w:t>Öffnen sie</w:t>
      </w:r>
      <w:r>
        <w:t xml:space="preserve"> das Azure Portal </w:t>
      </w:r>
      <w:hyperlink r:id="rId14" w:history="1">
        <w:r w:rsidRPr="00962CCE">
          <w:rPr>
            <w:rStyle w:val="Hyperlink"/>
          </w:rPr>
          <w:t>https://portal.azure.com/</w:t>
        </w:r>
      </w:hyperlink>
    </w:p>
    <w:p w14:paraId="7DC94F79" w14:textId="20671118" w:rsidR="00FA4FE3" w:rsidRDefault="00FA4FE3" w:rsidP="00FA4FE3">
      <w:pPr>
        <w:pStyle w:val="Listenabsatz"/>
        <w:numPr>
          <w:ilvl w:val="0"/>
          <w:numId w:val="13"/>
        </w:numPr>
      </w:pPr>
      <w:r>
        <w:t>Klicken sie in der Navigation auf „</w:t>
      </w:r>
      <w:r w:rsidR="005551C2">
        <w:t>Virtuelle Computer</w:t>
      </w:r>
      <w:r>
        <w:t>“ oder suchen diesen Bereich unter „Durchsuchen“</w:t>
      </w:r>
    </w:p>
    <w:p w14:paraId="59F17D59" w14:textId="77777777" w:rsidR="005551C2" w:rsidRDefault="005551C2" w:rsidP="00FA4FE3">
      <w:pPr>
        <w:pStyle w:val="Listenabsatz"/>
        <w:numPr>
          <w:ilvl w:val="0"/>
          <w:numId w:val="13"/>
        </w:numPr>
      </w:pPr>
      <w:r>
        <w:t xml:space="preserve">Klicken sie auf ihre </w:t>
      </w:r>
      <w:proofErr w:type="gramStart"/>
      <w:r>
        <w:t xml:space="preserve">VM </w:t>
      </w:r>
      <w:proofErr w:type="spellStart"/>
      <w:r>
        <w:t>BackEnd</w:t>
      </w:r>
      <w:proofErr w:type="spellEnd"/>
      <w:proofErr w:type="gramEnd"/>
    </w:p>
    <w:p w14:paraId="034AD47F" w14:textId="77777777" w:rsidR="005551C2" w:rsidRDefault="005551C2" w:rsidP="00FA4FE3">
      <w:pPr>
        <w:pStyle w:val="Listenabsatz"/>
        <w:numPr>
          <w:ilvl w:val="0"/>
          <w:numId w:val="13"/>
        </w:numPr>
      </w:pPr>
      <w:r>
        <w:t>Klicken sie auf „Datenträger“</w:t>
      </w:r>
    </w:p>
    <w:p w14:paraId="0B133E68" w14:textId="77777777" w:rsidR="005551C2" w:rsidRDefault="005551C2" w:rsidP="00FA4FE3">
      <w:pPr>
        <w:pStyle w:val="Listenabsatz"/>
        <w:numPr>
          <w:ilvl w:val="0"/>
          <w:numId w:val="13"/>
        </w:numPr>
      </w:pPr>
      <w:r>
        <w:t>Klicken sie auf „Neuen anfügen“</w:t>
      </w:r>
    </w:p>
    <w:p w14:paraId="2EFAD636" w14:textId="52744EC4" w:rsidR="00FA4FE3" w:rsidRDefault="00EF014B" w:rsidP="00FA4FE3">
      <w:pPr>
        <w:pStyle w:val="Listenabsatz"/>
        <w:numPr>
          <w:ilvl w:val="0"/>
          <w:numId w:val="13"/>
        </w:numPr>
      </w:pPr>
      <w:r>
        <w:t>Klicken sie auf „Ok“</w:t>
      </w:r>
      <w:r w:rsidR="00FA4FE3">
        <w:t xml:space="preserve"> </w:t>
      </w:r>
    </w:p>
    <w:p w14:paraId="52FE8CF1" w14:textId="22A83BC1" w:rsidR="00EF014B" w:rsidRDefault="00EF014B" w:rsidP="00FA4FE3">
      <w:pPr>
        <w:pStyle w:val="Listenabsatz"/>
        <w:numPr>
          <w:ilvl w:val="0"/>
          <w:numId w:val="13"/>
        </w:numPr>
      </w:pPr>
      <w:r>
        <w:t xml:space="preserve">Warten sie </w:t>
      </w:r>
      <w:proofErr w:type="gramStart"/>
      <w:r>
        <w:t>bis der Datenträger</w:t>
      </w:r>
      <w:proofErr w:type="gramEnd"/>
      <w:r>
        <w:t xml:space="preserve"> erstellt wurde</w:t>
      </w:r>
    </w:p>
    <w:p w14:paraId="7638A7A5" w14:textId="421C11DA" w:rsidR="00EF014B" w:rsidRDefault="00EF014B" w:rsidP="00FA4FE3">
      <w:pPr>
        <w:pStyle w:val="Listenabsatz"/>
        <w:numPr>
          <w:ilvl w:val="0"/>
          <w:numId w:val="13"/>
        </w:numPr>
      </w:pPr>
      <w:r>
        <w:t>Verbinden sie sich mit RDP auf den Server</w:t>
      </w:r>
    </w:p>
    <w:p w14:paraId="49E5AF90" w14:textId="1F4E27EE" w:rsidR="00EF014B" w:rsidRDefault="00EF014B" w:rsidP="00FA4FE3">
      <w:pPr>
        <w:pStyle w:val="Listenabsatz"/>
        <w:numPr>
          <w:ilvl w:val="0"/>
          <w:numId w:val="13"/>
        </w:numPr>
      </w:pPr>
      <w:r>
        <w:t>Überprüfen sie die Datenträger</w:t>
      </w:r>
    </w:p>
    <w:p w14:paraId="145E8BA3" w14:textId="77777777" w:rsidR="00EF014B" w:rsidRDefault="00EF014B" w:rsidP="00EF014B">
      <w:pPr>
        <w:pStyle w:val="Listenabsatz"/>
      </w:pPr>
    </w:p>
    <w:p w14:paraId="45D6C854" w14:textId="77777777" w:rsidR="005C4783" w:rsidRDefault="005C4783" w:rsidP="005C4783">
      <w:pPr>
        <w:pStyle w:val="Kopfzeile"/>
        <w:tabs>
          <w:tab w:val="clear" w:pos="4536"/>
          <w:tab w:val="clear" w:pos="9072"/>
        </w:tabs>
        <w:ind w:left="1440"/>
      </w:pPr>
    </w:p>
    <w:sectPr w:rsidR="005C4783">
      <w:headerReference w:type="default" r:id="rId15"/>
      <w:footerReference w:type="default" r:id="rId16"/>
      <w:pgSz w:w="11906" w:h="16838"/>
      <w:pgMar w:top="1417" w:right="1417" w:bottom="1134" w:left="1417" w:header="36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94FC4E" w14:textId="77777777" w:rsidR="009245ED" w:rsidRDefault="009245ED">
      <w:r>
        <w:separator/>
      </w:r>
    </w:p>
  </w:endnote>
  <w:endnote w:type="continuationSeparator" w:id="0">
    <w:p w14:paraId="5FE3FDFB" w14:textId="77777777" w:rsidR="009245ED" w:rsidRDefault="009245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E3B5B1" w14:textId="4E78C205" w:rsidR="00B144A6" w:rsidRPr="00AE76B6" w:rsidRDefault="00B144A6" w:rsidP="004743B8">
    <w:pPr>
      <w:pStyle w:val="Fuzeile"/>
      <w:tabs>
        <w:tab w:val="clear" w:pos="4536"/>
        <w:tab w:val="left" w:pos="2160"/>
        <w:tab w:val="left" w:pos="4500"/>
        <w:tab w:val="left" w:pos="7200"/>
      </w:tabs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E002BD" w14:textId="77777777" w:rsidR="009245ED" w:rsidRDefault="009245ED">
      <w:r>
        <w:separator/>
      </w:r>
    </w:p>
  </w:footnote>
  <w:footnote w:type="continuationSeparator" w:id="0">
    <w:p w14:paraId="74A1CF85" w14:textId="77777777" w:rsidR="009245ED" w:rsidRDefault="009245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E3B5AA" w14:textId="32B6512E" w:rsidR="00B144A6" w:rsidRDefault="004A65E7">
    <w:pPr>
      <w:pStyle w:val="Kopfzeile"/>
      <w:tabs>
        <w:tab w:val="left" w:pos="2880"/>
        <w:tab w:val="left" w:pos="6660"/>
      </w:tabs>
    </w:pPr>
    <w:r w:rsidRPr="00E23C0B">
      <w:rPr>
        <w:noProof/>
      </w:rPr>
      <w:drawing>
        <wp:anchor distT="0" distB="0" distL="114300" distR="114300" simplePos="0" relativeHeight="251658752" behindDoc="1" locked="0" layoutInCell="1" allowOverlap="1" wp14:anchorId="09936AE0" wp14:editId="7AAD5DEA">
          <wp:simplePos x="0" y="0"/>
          <wp:positionH relativeFrom="column">
            <wp:posOffset>4456285</wp:posOffset>
          </wp:positionH>
          <wp:positionV relativeFrom="paragraph">
            <wp:posOffset>152400</wp:posOffset>
          </wp:positionV>
          <wp:extent cx="910456" cy="438150"/>
          <wp:effectExtent l="0" t="0" r="4445" b="0"/>
          <wp:wrapThrough wrapText="bothSides">
            <wp:wrapPolygon edited="0">
              <wp:start x="9948" y="0"/>
              <wp:lineTo x="7235" y="2504"/>
              <wp:lineTo x="6331" y="8139"/>
              <wp:lineTo x="0" y="10643"/>
              <wp:lineTo x="0" y="17530"/>
              <wp:lineTo x="904" y="20661"/>
              <wp:lineTo x="20500" y="20661"/>
              <wp:lineTo x="21404" y="15026"/>
              <wp:lineTo x="21404" y="11896"/>
              <wp:lineTo x="14169" y="8765"/>
              <wp:lineTo x="15676" y="1878"/>
              <wp:lineTo x="13566" y="0"/>
              <wp:lineTo x="9948" y="0"/>
            </wp:wrapPolygon>
          </wp:wrapThrough>
          <wp:docPr id="3" name="Grafik 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Grafik 1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10456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21E30">
      <w:rPr>
        <w:noProof/>
        <w:lang w:eastAsia="zh-CN"/>
      </w:rPr>
      <w:t>Azure</w:t>
    </w:r>
    <w:r w:rsidR="00CB687C">
      <w:t xml:space="preserve"> - Seminar </w:t>
    </w:r>
  </w:p>
  <w:p w14:paraId="38E3B5AB" w14:textId="77777777" w:rsidR="00B144A6" w:rsidRDefault="00B144A6">
    <w:pPr>
      <w:pStyle w:val="Kopfzeile"/>
      <w:tabs>
        <w:tab w:val="left" w:pos="6660"/>
      </w:tabs>
    </w:pPr>
    <w:r>
      <w:rPr>
        <w:b/>
        <w:sz w:val="28"/>
        <w:szCs w:val="28"/>
      </w:rPr>
      <w:tab/>
    </w:r>
    <w:r>
      <w:rPr>
        <w:b/>
        <w:sz w:val="28"/>
        <w:szCs w:val="28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36902"/>
    <w:multiLevelType w:val="hybridMultilevel"/>
    <w:tmpl w:val="8F48493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A1682"/>
    <w:multiLevelType w:val="hybridMultilevel"/>
    <w:tmpl w:val="CFEE89F8"/>
    <w:lvl w:ilvl="0" w:tplc="A670966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8F4BF8"/>
    <w:multiLevelType w:val="multilevel"/>
    <w:tmpl w:val="9F502A54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88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46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57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68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79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8640"/>
        </w:tabs>
        <w:ind w:left="4320" w:hanging="1440"/>
      </w:pPr>
    </w:lvl>
  </w:abstractNum>
  <w:abstractNum w:abstractNumId="3" w15:restartNumberingAfterBreak="0">
    <w:nsid w:val="37864141"/>
    <w:multiLevelType w:val="hybridMultilevel"/>
    <w:tmpl w:val="AEAEF56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563156"/>
    <w:multiLevelType w:val="multilevel"/>
    <w:tmpl w:val="64B6103A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88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46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57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68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79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8640"/>
        </w:tabs>
        <w:ind w:left="4320" w:hanging="1440"/>
      </w:pPr>
    </w:lvl>
  </w:abstractNum>
  <w:abstractNum w:abstractNumId="5" w15:restartNumberingAfterBreak="0">
    <w:nsid w:val="464E565A"/>
    <w:multiLevelType w:val="hybridMultilevel"/>
    <w:tmpl w:val="8F48493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E86E50"/>
    <w:multiLevelType w:val="multilevel"/>
    <w:tmpl w:val="182E12DA"/>
    <w:lvl w:ilvl="0">
      <w:start w:val="1"/>
      <w:numFmt w:val="decimal"/>
      <w:pStyle w:val="berschrift1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pStyle w:val="berschrift2"/>
      <w:lvlText w:val="%1.%2."/>
      <w:lvlJc w:val="left"/>
      <w:pPr>
        <w:tabs>
          <w:tab w:val="num" w:pos="1800"/>
        </w:tabs>
        <w:ind w:left="792" w:hanging="432"/>
      </w:pPr>
    </w:lvl>
    <w:lvl w:ilvl="2">
      <w:start w:val="1"/>
      <w:numFmt w:val="decimal"/>
      <w:pStyle w:val="berschrift3"/>
      <w:lvlText w:val="%1.%2.%3."/>
      <w:lvlJc w:val="left"/>
      <w:pPr>
        <w:tabs>
          <w:tab w:val="num" w:pos="2880"/>
        </w:tabs>
        <w:ind w:left="1224" w:hanging="504"/>
      </w:pPr>
    </w:lvl>
    <w:lvl w:ilvl="3">
      <w:start w:val="1"/>
      <w:numFmt w:val="decimal"/>
      <w:pStyle w:val="berschrift4"/>
      <w:lvlText w:val="%1.%2.%3.%4."/>
      <w:lvlJc w:val="left"/>
      <w:pPr>
        <w:tabs>
          <w:tab w:val="num" w:pos="3960"/>
        </w:tabs>
        <w:ind w:left="1728" w:hanging="648"/>
      </w:pPr>
    </w:lvl>
    <w:lvl w:ilvl="4">
      <w:start w:val="1"/>
      <w:numFmt w:val="decimal"/>
      <w:pStyle w:val="berschrift5"/>
      <w:lvlText w:val="%1.%2.%3.%4.%5."/>
      <w:lvlJc w:val="left"/>
      <w:pPr>
        <w:tabs>
          <w:tab w:val="num" w:pos="46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57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68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79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8640"/>
        </w:tabs>
        <w:ind w:left="4320" w:hanging="1440"/>
      </w:pPr>
    </w:lvl>
  </w:abstractNum>
  <w:abstractNum w:abstractNumId="7" w15:restartNumberingAfterBreak="0">
    <w:nsid w:val="500235D2"/>
    <w:multiLevelType w:val="multilevel"/>
    <w:tmpl w:val="D6B0A82A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88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46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57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68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79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8640"/>
        </w:tabs>
        <w:ind w:left="4320" w:hanging="1440"/>
      </w:pPr>
    </w:lvl>
  </w:abstractNum>
  <w:abstractNum w:abstractNumId="8" w15:restartNumberingAfterBreak="0">
    <w:nsid w:val="5D844D68"/>
    <w:multiLevelType w:val="hybridMultilevel"/>
    <w:tmpl w:val="9E50CF8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997A8E"/>
    <w:multiLevelType w:val="hybridMultilevel"/>
    <w:tmpl w:val="8F48493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4842B8"/>
    <w:multiLevelType w:val="hybridMultilevel"/>
    <w:tmpl w:val="8A52DD0A"/>
    <w:lvl w:ilvl="0" w:tplc="6A222BB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D85897"/>
    <w:multiLevelType w:val="hybridMultilevel"/>
    <w:tmpl w:val="8F48493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092995"/>
    <w:multiLevelType w:val="multilevel"/>
    <w:tmpl w:val="8C0ABFE0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88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46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57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68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79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8640"/>
        </w:tabs>
        <w:ind w:left="4320" w:hanging="1440"/>
      </w:pPr>
    </w:lvl>
  </w:abstractNum>
  <w:abstractNum w:abstractNumId="13" w15:restartNumberingAfterBreak="0">
    <w:nsid w:val="7F897B5A"/>
    <w:multiLevelType w:val="hybridMultilevel"/>
    <w:tmpl w:val="8F48493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9453322">
    <w:abstractNumId w:val="7"/>
  </w:num>
  <w:num w:numId="2" w16cid:durableId="1776944097">
    <w:abstractNumId w:val="12"/>
  </w:num>
  <w:num w:numId="3" w16cid:durableId="1654985283">
    <w:abstractNumId w:val="4"/>
  </w:num>
  <w:num w:numId="4" w16cid:durableId="1346590450">
    <w:abstractNumId w:val="2"/>
  </w:num>
  <w:num w:numId="5" w16cid:durableId="99447768">
    <w:abstractNumId w:val="6"/>
  </w:num>
  <w:num w:numId="6" w16cid:durableId="146895472">
    <w:abstractNumId w:val="9"/>
  </w:num>
  <w:num w:numId="7" w16cid:durableId="1898004592">
    <w:abstractNumId w:val="1"/>
  </w:num>
  <w:num w:numId="8" w16cid:durableId="1045255840">
    <w:abstractNumId w:val="8"/>
  </w:num>
  <w:num w:numId="9" w16cid:durableId="1656951683">
    <w:abstractNumId w:val="3"/>
  </w:num>
  <w:num w:numId="10" w16cid:durableId="46225698">
    <w:abstractNumId w:val="10"/>
  </w:num>
  <w:num w:numId="11" w16cid:durableId="619605425">
    <w:abstractNumId w:val="13"/>
  </w:num>
  <w:num w:numId="12" w16cid:durableId="1539274470">
    <w:abstractNumId w:val="5"/>
  </w:num>
  <w:num w:numId="13" w16cid:durableId="1735854721">
    <w:abstractNumId w:val="11"/>
  </w:num>
  <w:num w:numId="14" w16cid:durableId="1844933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E81"/>
    <w:rsid w:val="0001177E"/>
    <w:rsid w:val="00060A28"/>
    <w:rsid w:val="00066476"/>
    <w:rsid w:val="000C4E24"/>
    <w:rsid w:val="000D15C8"/>
    <w:rsid w:val="000F087B"/>
    <w:rsid w:val="00115E49"/>
    <w:rsid w:val="00117055"/>
    <w:rsid w:val="001B0284"/>
    <w:rsid w:val="001D4DCC"/>
    <w:rsid w:val="001D6F01"/>
    <w:rsid w:val="001E648D"/>
    <w:rsid w:val="002100B5"/>
    <w:rsid w:val="00223307"/>
    <w:rsid w:val="002F39BF"/>
    <w:rsid w:val="0030657F"/>
    <w:rsid w:val="003C4D85"/>
    <w:rsid w:val="00407969"/>
    <w:rsid w:val="00425714"/>
    <w:rsid w:val="00434883"/>
    <w:rsid w:val="00463E79"/>
    <w:rsid w:val="00467FA2"/>
    <w:rsid w:val="004743B8"/>
    <w:rsid w:val="004A65E7"/>
    <w:rsid w:val="004B1F6C"/>
    <w:rsid w:val="004C2AB7"/>
    <w:rsid w:val="004F650E"/>
    <w:rsid w:val="005069B5"/>
    <w:rsid w:val="00521E30"/>
    <w:rsid w:val="005328AD"/>
    <w:rsid w:val="005551C2"/>
    <w:rsid w:val="00555AA2"/>
    <w:rsid w:val="005A38C3"/>
    <w:rsid w:val="005C25C8"/>
    <w:rsid w:val="005C4783"/>
    <w:rsid w:val="006D120E"/>
    <w:rsid w:val="006D2C7E"/>
    <w:rsid w:val="006F6CC4"/>
    <w:rsid w:val="00717AC2"/>
    <w:rsid w:val="00724519"/>
    <w:rsid w:val="007C4E42"/>
    <w:rsid w:val="007D58DE"/>
    <w:rsid w:val="007E0BDF"/>
    <w:rsid w:val="007F1880"/>
    <w:rsid w:val="00851403"/>
    <w:rsid w:val="00860E81"/>
    <w:rsid w:val="00890E96"/>
    <w:rsid w:val="008A2758"/>
    <w:rsid w:val="008A7612"/>
    <w:rsid w:val="008B77CB"/>
    <w:rsid w:val="008C74D6"/>
    <w:rsid w:val="009000C0"/>
    <w:rsid w:val="009245ED"/>
    <w:rsid w:val="00945A65"/>
    <w:rsid w:val="009E0557"/>
    <w:rsid w:val="00A15BD1"/>
    <w:rsid w:val="00A41B83"/>
    <w:rsid w:val="00A54973"/>
    <w:rsid w:val="00A8166F"/>
    <w:rsid w:val="00AE76B6"/>
    <w:rsid w:val="00B144A6"/>
    <w:rsid w:val="00B35DC3"/>
    <w:rsid w:val="00B8191D"/>
    <w:rsid w:val="00B94C71"/>
    <w:rsid w:val="00BB24B9"/>
    <w:rsid w:val="00BF161D"/>
    <w:rsid w:val="00BF4E92"/>
    <w:rsid w:val="00C109D3"/>
    <w:rsid w:val="00C27393"/>
    <w:rsid w:val="00C7457A"/>
    <w:rsid w:val="00CB687C"/>
    <w:rsid w:val="00CC0E55"/>
    <w:rsid w:val="00CC2A92"/>
    <w:rsid w:val="00CE4378"/>
    <w:rsid w:val="00CE6BDD"/>
    <w:rsid w:val="00CF54B5"/>
    <w:rsid w:val="00D74989"/>
    <w:rsid w:val="00D87C54"/>
    <w:rsid w:val="00DD2BC3"/>
    <w:rsid w:val="00E45858"/>
    <w:rsid w:val="00E540FF"/>
    <w:rsid w:val="00E65EF3"/>
    <w:rsid w:val="00E90694"/>
    <w:rsid w:val="00EB7D67"/>
    <w:rsid w:val="00EC4353"/>
    <w:rsid w:val="00EF014B"/>
    <w:rsid w:val="00F20B18"/>
    <w:rsid w:val="00F26CEA"/>
    <w:rsid w:val="00F347CF"/>
    <w:rsid w:val="00F34F54"/>
    <w:rsid w:val="00F54A3F"/>
    <w:rsid w:val="00F81157"/>
    <w:rsid w:val="00FA4FE3"/>
    <w:rsid w:val="00FC7E95"/>
    <w:rsid w:val="00FD0144"/>
    <w:rsid w:val="00FD2A05"/>
    <w:rsid w:val="00FD5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8E3B588"/>
  <w15:docId w15:val="{F1F1862C-3068-4A2D-B9C6-6167A71A2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Pr>
      <w:sz w:val="24"/>
      <w:szCs w:val="24"/>
    </w:rPr>
  </w:style>
  <w:style w:type="paragraph" w:styleId="berschrift1">
    <w:name w:val="heading 1"/>
    <w:basedOn w:val="Standard"/>
    <w:next w:val="Standard"/>
    <w:qFormat/>
    <w:pPr>
      <w:keepNext/>
      <w:numPr>
        <w:numId w:val="5"/>
      </w:numPr>
      <w:tabs>
        <w:tab w:val="clear" w:pos="720"/>
        <w:tab w:val="left" w:pos="851"/>
      </w:tabs>
      <w:spacing w:before="240" w:after="60"/>
      <w:outlineLvl w:val="0"/>
    </w:pPr>
    <w:rPr>
      <w:rFonts w:ascii="Arial" w:hAnsi="Arial" w:cs="Arial"/>
      <w:b/>
      <w:bCs/>
      <w:kern w:val="32"/>
      <w:sz w:val="36"/>
      <w:szCs w:val="32"/>
    </w:rPr>
  </w:style>
  <w:style w:type="paragraph" w:styleId="berschrift2">
    <w:name w:val="heading 2"/>
    <w:basedOn w:val="Standard"/>
    <w:next w:val="Standard"/>
    <w:qFormat/>
    <w:pPr>
      <w:keepNext/>
      <w:numPr>
        <w:ilvl w:val="1"/>
        <w:numId w:val="5"/>
      </w:numPr>
      <w:tabs>
        <w:tab w:val="clear" w:pos="1800"/>
        <w:tab w:val="left" w:pos="851"/>
      </w:tabs>
      <w:spacing w:before="240" w:after="60"/>
      <w:ind w:left="357" w:hanging="357"/>
      <w:outlineLvl w:val="1"/>
    </w:pPr>
    <w:rPr>
      <w:rFonts w:ascii="Arial" w:hAnsi="Arial" w:cs="Arial"/>
      <w:b/>
      <w:bCs/>
      <w:iCs/>
      <w:sz w:val="32"/>
      <w:szCs w:val="28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5"/>
      </w:numPr>
      <w:tabs>
        <w:tab w:val="clear" w:pos="2880"/>
        <w:tab w:val="left" w:pos="851"/>
      </w:tabs>
      <w:spacing w:before="240" w:after="60"/>
      <w:ind w:left="357" w:hanging="357"/>
      <w:outlineLvl w:val="2"/>
    </w:pPr>
    <w:rPr>
      <w:rFonts w:ascii="Arial" w:hAnsi="Arial" w:cs="Arial"/>
      <w:b/>
      <w:bCs/>
      <w:sz w:val="28"/>
      <w:szCs w:val="26"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5"/>
      </w:numPr>
      <w:tabs>
        <w:tab w:val="clear" w:pos="3960"/>
        <w:tab w:val="left" w:pos="851"/>
      </w:tabs>
      <w:spacing w:before="240" w:after="60"/>
      <w:ind w:left="0" w:firstLine="0"/>
      <w:outlineLvl w:val="3"/>
    </w:pPr>
    <w:rPr>
      <w:rFonts w:ascii="Arial" w:hAnsi="Arial"/>
      <w:b/>
      <w:bCs/>
      <w:szCs w:val="28"/>
    </w:rPr>
  </w:style>
  <w:style w:type="paragraph" w:styleId="berschrift5">
    <w:name w:val="heading 5"/>
    <w:basedOn w:val="Standard"/>
    <w:next w:val="Standard"/>
    <w:qFormat/>
    <w:pPr>
      <w:numPr>
        <w:ilvl w:val="4"/>
        <w:numId w:val="5"/>
      </w:numPr>
      <w:tabs>
        <w:tab w:val="clear" w:pos="4680"/>
        <w:tab w:val="left" w:pos="851"/>
      </w:tabs>
      <w:spacing w:before="240" w:after="60"/>
      <w:ind w:left="0" w:firstLine="0"/>
      <w:outlineLvl w:val="4"/>
    </w:pPr>
    <w:rPr>
      <w:rFonts w:ascii="Arial" w:hAnsi="Arial"/>
      <w:b/>
      <w:bCs/>
      <w:iCs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</w:style>
  <w:style w:type="paragraph" w:styleId="Verzeichnis1">
    <w:name w:val="toc 1"/>
    <w:basedOn w:val="Standard"/>
    <w:next w:val="Standard"/>
    <w:autoRedefine/>
    <w:semiHidden/>
    <w:pPr>
      <w:spacing w:before="120" w:after="120"/>
    </w:pPr>
    <w:rPr>
      <w:b/>
      <w:bCs/>
      <w:caps/>
      <w:sz w:val="20"/>
      <w:szCs w:val="20"/>
    </w:rPr>
  </w:style>
  <w:style w:type="paragraph" w:styleId="Verzeichnis2">
    <w:name w:val="toc 2"/>
    <w:basedOn w:val="Standard"/>
    <w:next w:val="Standard"/>
    <w:autoRedefine/>
    <w:semiHidden/>
    <w:pPr>
      <w:ind w:left="240"/>
    </w:pPr>
    <w:rPr>
      <w:smallCaps/>
      <w:sz w:val="20"/>
      <w:szCs w:val="20"/>
    </w:rPr>
  </w:style>
  <w:style w:type="paragraph" w:styleId="Verzeichnis3">
    <w:name w:val="toc 3"/>
    <w:basedOn w:val="Standard"/>
    <w:next w:val="Standard"/>
    <w:autoRedefine/>
    <w:semiHidden/>
    <w:pPr>
      <w:ind w:left="480"/>
    </w:pPr>
    <w:rPr>
      <w:i/>
      <w:iCs/>
      <w:sz w:val="20"/>
      <w:szCs w:val="20"/>
    </w:rPr>
  </w:style>
  <w:style w:type="paragraph" w:styleId="Verzeichnis4">
    <w:name w:val="toc 4"/>
    <w:basedOn w:val="Standard"/>
    <w:next w:val="Standard"/>
    <w:autoRedefine/>
    <w:semiHidden/>
    <w:pPr>
      <w:ind w:left="720"/>
    </w:pPr>
    <w:rPr>
      <w:sz w:val="18"/>
      <w:szCs w:val="18"/>
    </w:rPr>
  </w:style>
  <w:style w:type="paragraph" w:styleId="Verzeichnis5">
    <w:name w:val="toc 5"/>
    <w:basedOn w:val="Standard"/>
    <w:next w:val="Standard"/>
    <w:autoRedefine/>
    <w:semiHidden/>
    <w:pPr>
      <w:ind w:left="960"/>
    </w:pPr>
    <w:rPr>
      <w:sz w:val="18"/>
      <w:szCs w:val="18"/>
    </w:rPr>
  </w:style>
  <w:style w:type="paragraph" w:styleId="Verzeichnis6">
    <w:name w:val="toc 6"/>
    <w:basedOn w:val="Standard"/>
    <w:next w:val="Standard"/>
    <w:autoRedefine/>
    <w:semiHidden/>
    <w:pPr>
      <w:ind w:left="1200"/>
    </w:pPr>
    <w:rPr>
      <w:sz w:val="18"/>
      <w:szCs w:val="18"/>
    </w:rPr>
  </w:style>
  <w:style w:type="paragraph" w:styleId="Verzeichnis7">
    <w:name w:val="toc 7"/>
    <w:basedOn w:val="Standard"/>
    <w:next w:val="Standard"/>
    <w:autoRedefine/>
    <w:semiHidden/>
    <w:pPr>
      <w:ind w:left="1440"/>
    </w:pPr>
    <w:rPr>
      <w:sz w:val="18"/>
      <w:szCs w:val="18"/>
    </w:rPr>
  </w:style>
  <w:style w:type="paragraph" w:styleId="Verzeichnis8">
    <w:name w:val="toc 8"/>
    <w:basedOn w:val="Standard"/>
    <w:next w:val="Standard"/>
    <w:autoRedefine/>
    <w:semiHidden/>
    <w:pPr>
      <w:ind w:left="1680"/>
    </w:pPr>
    <w:rPr>
      <w:sz w:val="18"/>
      <w:szCs w:val="18"/>
    </w:rPr>
  </w:style>
  <w:style w:type="paragraph" w:styleId="Verzeichnis9">
    <w:name w:val="toc 9"/>
    <w:basedOn w:val="Standard"/>
    <w:next w:val="Standard"/>
    <w:autoRedefine/>
    <w:semiHidden/>
    <w:pPr>
      <w:ind w:left="1920"/>
    </w:pPr>
    <w:rPr>
      <w:sz w:val="18"/>
      <w:szCs w:val="18"/>
    </w:rPr>
  </w:style>
  <w:style w:type="character" w:styleId="Hyperlink">
    <w:name w:val="Hyperlink"/>
    <w:basedOn w:val="Absatz-Standardschriftart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AE76B6"/>
    <w:pPr>
      <w:ind w:left="720"/>
      <w:contextualSpacing/>
    </w:pPr>
  </w:style>
  <w:style w:type="paragraph" w:styleId="Sprechblasentext">
    <w:name w:val="Balloon Text"/>
    <w:basedOn w:val="Standard"/>
    <w:link w:val="SprechblasentextZchn"/>
    <w:rsid w:val="00851403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851403"/>
    <w:rPr>
      <w:rFonts w:ascii="Tahoma" w:hAnsi="Tahoma" w:cs="Tahoma"/>
      <w:sz w:val="16"/>
      <w:szCs w:val="16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5328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5328AD"/>
    <w:rPr>
      <w:rFonts w:ascii="Courier New" w:hAnsi="Courier New" w:cs="Courier New"/>
    </w:rPr>
  </w:style>
  <w:style w:type="character" w:customStyle="1" w:styleId="kwd">
    <w:name w:val="kwd"/>
    <w:basedOn w:val="Absatz-Standardschriftart"/>
    <w:rsid w:val="005328AD"/>
  </w:style>
  <w:style w:type="character" w:customStyle="1" w:styleId="pln">
    <w:name w:val="pln"/>
    <w:basedOn w:val="Absatz-Standardschriftart"/>
    <w:rsid w:val="005328AD"/>
  </w:style>
  <w:style w:type="character" w:customStyle="1" w:styleId="typ">
    <w:name w:val="typ"/>
    <w:basedOn w:val="Absatz-Standardschriftart"/>
    <w:rsid w:val="005328AD"/>
  </w:style>
  <w:style w:type="character" w:customStyle="1" w:styleId="pun">
    <w:name w:val="pun"/>
    <w:basedOn w:val="Absatz-Standardschriftart"/>
    <w:rsid w:val="005328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31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46753">
          <w:marLeft w:val="0"/>
          <w:marRight w:val="0"/>
          <w:marTop w:val="0"/>
          <w:marBottom w:val="0"/>
          <w:divBdr>
            <w:top w:val="none" w:sz="0" w:space="8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20591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81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28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292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827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526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964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23467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single" w:sz="6" w:space="0" w:color="BBBBBB"/>
                                            <w:bottom w:val="single" w:sz="18" w:space="0" w:color="E5E5E5"/>
                                            <w:right w:val="single" w:sz="6" w:space="0" w:color="E5E5E5"/>
                                          </w:divBdr>
                                          <w:divsChild>
                                            <w:div w:id="1420641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6187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973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3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4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1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97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0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://storageexplorer.com/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portal.azure.com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portal.azure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S:\Vorlagen\DevWare%20GmbH%20Briefkopf%20mit%20Logo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haredContentType xmlns="Microsoft.SharePoint.Taxonomy.ContentTypeSync" SourceId="3ca48994-7dab-441f-aae1-f9c92e9f02ea" ContentTypeId="0x01010065711AF701B0CD46B0AD7DC681B9BDA8" PreviousValue="false"/>
</file>

<file path=customXml/item2.xml><?xml version="1.0" encoding="utf-8"?>
<p:properties xmlns:p="http://schemas.microsoft.com/office/2006/metadata/properties" xmlns:xsi="http://www.w3.org/2001/XMLSchema-instance">
  <documentManagement>
    <CRMProduktID xmlns="cffbfc3b-6b69-42ac-8a83-31a62ae0d5a8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Vortrag" ma:contentTypeID="0x01010065711AF701B0CD46B0AD7DC681B9BDA8008261759B01D85E469C7AAB73018C6FF9" ma:contentTypeVersion="3" ma:contentTypeDescription="" ma:contentTypeScope="" ma:versionID="7164fc042e6a129df9e3c9d98032f7cf">
  <xsd:schema xmlns:xsd="http://www.w3.org/2001/XMLSchema" xmlns:xs="http://www.w3.org/2001/XMLSchema" xmlns:p="http://schemas.microsoft.com/office/2006/metadata/properties" xmlns:ns2="cffbfc3b-6b69-42ac-8a83-31a62ae0d5a8" targetNamespace="http://schemas.microsoft.com/office/2006/metadata/properties" ma:root="true" ma:fieldsID="d065a53709def6fd0aecca9d51d5499b" ns2:_="">
    <xsd:import namespace="cffbfc3b-6b69-42ac-8a83-31a62ae0d5a8"/>
    <xsd:element name="properties">
      <xsd:complexType>
        <xsd:sequence>
          <xsd:element name="documentManagement">
            <xsd:complexType>
              <xsd:all>
                <xsd:element ref="ns2:CRMProduk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fbfc3b-6b69-42ac-8a83-31a62ae0d5a8" elementFormDefault="qualified">
    <xsd:import namespace="http://schemas.microsoft.com/office/2006/documentManagement/types"/>
    <xsd:import namespace="http://schemas.microsoft.com/office/infopath/2007/PartnerControls"/>
    <xsd:element name="CRMProduktID" ma:index="8" nillable="true" ma:displayName="CRMProduktID" ma:internalName="CRMProduktID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13FA89B-E62C-4860-B0B4-FDBADFE711C1}">
  <ds:schemaRefs>
    <ds:schemaRef ds:uri="Microsoft.SharePoint.Taxonomy.ContentTypeSync"/>
  </ds:schemaRefs>
</ds:datastoreItem>
</file>

<file path=customXml/itemProps2.xml><?xml version="1.0" encoding="utf-8"?>
<ds:datastoreItem xmlns:ds="http://schemas.openxmlformats.org/officeDocument/2006/customXml" ds:itemID="{516E7846-5162-44CE-8E82-C9587DB052E5}">
  <ds:schemaRefs>
    <ds:schemaRef ds:uri="http://schemas.microsoft.com/office/2006/metadata/properties"/>
    <ds:schemaRef ds:uri="cffbfc3b-6b69-42ac-8a83-31a62ae0d5a8"/>
  </ds:schemaRefs>
</ds:datastoreItem>
</file>

<file path=customXml/itemProps3.xml><?xml version="1.0" encoding="utf-8"?>
<ds:datastoreItem xmlns:ds="http://schemas.openxmlformats.org/officeDocument/2006/customXml" ds:itemID="{1C48B0BC-4E12-4DF1-B11B-60F4F77570E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DEFEA82-679C-4A4D-BD91-26CCC90DE16C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2D7E2827-13DE-4C23-B9B0-16B7560A9D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fbfc3b-6b69-42ac-8a83-31a62ae0d5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S:\Vorlagen\DevWare GmbH Briefkopf mit Logo.dot</Template>
  <TotalTime>0</TotalTime>
  <Pages>2</Pages>
  <Words>306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DevWare, Luhnsfelder Höhe 50, 42369 Wuppertal</vt:lpstr>
    </vt:vector>
  </TitlesOfParts>
  <Company>Software Developer GmbH</Company>
  <LinksUpToDate>false</LinksUpToDate>
  <CharactersWithSpaces>2237</CharactersWithSpaces>
  <SharedDoc>false</SharedDoc>
  <HLinks>
    <vt:vector size="12" baseType="variant">
      <vt:variant>
        <vt:i4>7733371</vt:i4>
      </vt:variant>
      <vt:variant>
        <vt:i4>3</vt:i4>
      </vt:variant>
      <vt:variant>
        <vt:i4>0</vt:i4>
      </vt:variant>
      <vt:variant>
        <vt:i4>5</vt:i4>
      </vt:variant>
      <vt:variant>
        <vt:lpwstr>http://www.devware.de/</vt:lpwstr>
      </vt:variant>
      <vt:variant>
        <vt:lpwstr/>
      </vt:variant>
      <vt:variant>
        <vt:i4>393273</vt:i4>
      </vt:variant>
      <vt:variant>
        <vt:i4>0</vt:i4>
      </vt:variant>
      <vt:variant>
        <vt:i4>0</vt:i4>
      </vt:variant>
      <vt:variant>
        <vt:i4>5</vt:i4>
      </vt:variant>
      <vt:variant>
        <vt:lpwstr>mailto:Info@DevWare.de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DevWare, Luhnsfelder Höhe 50, 42369 Wuppertal</dc:title>
  <dc:creator>Tibor Csizmadia</dc:creator>
  <cp:lastModifiedBy>Ernst Hutsteiner</cp:lastModifiedBy>
  <cp:revision>2</cp:revision>
  <cp:lastPrinted>2003-07-30T16:41:00Z</cp:lastPrinted>
  <dcterms:created xsi:type="dcterms:W3CDTF">2023-04-07T11:20:00Z</dcterms:created>
  <dcterms:modified xsi:type="dcterms:W3CDTF">2023-04-07T11:20:00Z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0x01010065711AF701B0CD46B0AD7DC681B9BDA8008261759B01D85E469C7AAB73018C6FF9</vt:lpwstr>
  </property>
</Properties>
</file>