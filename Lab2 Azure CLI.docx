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3CFC3E04" w:rsidR="00CE6BDD" w:rsidRDefault="004460CD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5E0CC5">
        <w:t>2</w:t>
      </w:r>
      <w:r w:rsidR="005D5242">
        <w:t>a</w:t>
      </w:r>
      <w:r w:rsidR="005E0CC5">
        <w:t xml:space="preserve"> – </w:t>
      </w:r>
      <w:r>
        <w:t>Azure</w:t>
      </w:r>
      <w:r w:rsidR="005E0CC5">
        <w:t xml:space="preserve"> </w:t>
      </w:r>
      <w:r w:rsidR="000E0B89">
        <w:t>CLI</w:t>
      </w:r>
    </w:p>
    <w:p w14:paraId="4200DAFA" w14:textId="77777777" w:rsidR="00AE76B6" w:rsidRDefault="00AE76B6" w:rsidP="00AE76B6"/>
    <w:p w14:paraId="6D141C7F" w14:textId="6BD0CF89" w:rsidR="00AE76B6" w:rsidRDefault="00AE76B6" w:rsidP="00AE76B6">
      <w:proofErr w:type="gramStart"/>
      <w:r>
        <w:t>Übungsdauer :</w:t>
      </w:r>
      <w:proofErr w:type="gramEnd"/>
      <w:r w:rsidR="00551F2C">
        <w:t xml:space="preserve"> 3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1D52339E" w:rsidR="00E90694" w:rsidRPr="00521E30" w:rsidRDefault="005E0CC5" w:rsidP="00E90694">
      <w:r>
        <w:t xml:space="preserve">In dieser Übung wird </w:t>
      </w:r>
      <w:r w:rsidR="000E0B89">
        <w:t xml:space="preserve">mit Hilfe der </w:t>
      </w:r>
      <w:proofErr w:type="spellStart"/>
      <w:r w:rsidR="000E0B89">
        <w:t>AzureCLI</w:t>
      </w:r>
      <w:proofErr w:type="spellEnd"/>
      <w:r w:rsidR="000E0B89">
        <w:t xml:space="preserve"> Erweiterung </w:t>
      </w:r>
      <w:proofErr w:type="spellStart"/>
      <w:r w:rsidR="000E0B89">
        <w:t>Resourcen</w:t>
      </w:r>
      <w:proofErr w:type="spellEnd"/>
      <w:r w:rsidR="000E0B89">
        <w:t xml:space="preserve"> in Azure angelegt.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2BFBB9F1" w:rsidR="00AE76B6" w:rsidRDefault="000E0B89" w:rsidP="00AE76B6">
      <w:pPr>
        <w:pStyle w:val="Listenabsatz"/>
        <w:numPr>
          <w:ilvl w:val="0"/>
          <w:numId w:val="7"/>
        </w:numPr>
      </w:pPr>
      <w:proofErr w:type="spellStart"/>
      <w:r>
        <w:t>AzureCLI</w:t>
      </w:r>
      <w:proofErr w:type="spellEnd"/>
    </w:p>
    <w:p w14:paraId="2EE550C2" w14:textId="2E5D4250" w:rsidR="00AE76B6" w:rsidRDefault="000E0B89" w:rsidP="00AE76B6">
      <w:pPr>
        <w:pStyle w:val="Listenabsatz"/>
        <w:numPr>
          <w:ilvl w:val="0"/>
          <w:numId w:val="7"/>
        </w:numPr>
      </w:pPr>
      <w:proofErr w:type="spellStart"/>
      <w:r>
        <w:t>AppService</w:t>
      </w:r>
      <w:proofErr w:type="spellEnd"/>
      <w:r>
        <w:t xml:space="preserve"> anlegen</w:t>
      </w:r>
    </w:p>
    <w:p w14:paraId="0560AEF3" w14:textId="67014BFC" w:rsidR="00407969" w:rsidRDefault="00407969" w:rsidP="00E90694">
      <w:pPr>
        <w:pStyle w:val="Listenabsatz"/>
      </w:pPr>
    </w:p>
    <w:p w14:paraId="008DFCA9" w14:textId="2CD15E3C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1 – </w:t>
      </w:r>
      <w:r w:rsidR="000E0B89">
        <w:t xml:space="preserve">Installation </w:t>
      </w:r>
      <w:proofErr w:type="spellStart"/>
      <w:r w:rsidR="000E0B89">
        <w:t>AzureCLI</w:t>
      </w:r>
      <w:proofErr w:type="spellEnd"/>
    </w:p>
    <w:p w14:paraId="6222A0A8" w14:textId="77777777" w:rsidR="00297C88" w:rsidRDefault="00297C88" w:rsidP="00297C88"/>
    <w:p w14:paraId="657A2EE3" w14:textId="0EE3E205" w:rsidR="00297C88" w:rsidRPr="00297C88" w:rsidRDefault="00297C88" w:rsidP="00297C88">
      <w:pPr>
        <w:pStyle w:val="Listenabsatz"/>
        <w:numPr>
          <w:ilvl w:val="0"/>
          <w:numId w:val="6"/>
        </w:numPr>
      </w:pPr>
      <w:r w:rsidRPr="00297C88">
        <w:t xml:space="preserve">Öffnen sie die </w:t>
      </w:r>
      <w:proofErr w:type="spellStart"/>
      <w:r w:rsidRPr="00297C88">
        <w:t>Url</w:t>
      </w:r>
      <w:proofErr w:type="spellEnd"/>
      <w:r w:rsidRPr="00297C88">
        <w:t xml:space="preserve"> </w:t>
      </w:r>
      <w:hyperlink r:id="rId12" w:history="1">
        <w:r w:rsidR="000E0B89" w:rsidRPr="00234ABD">
          <w:rPr>
            <w:rStyle w:val="Hyperlink"/>
          </w:rPr>
          <w:t>https://aka.ms/AzureCLI-Install</w:t>
        </w:r>
      </w:hyperlink>
      <w:r w:rsidRPr="00297C88">
        <w:t xml:space="preserve"> in einem Browser</w:t>
      </w:r>
    </w:p>
    <w:p w14:paraId="5C515ADB" w14:textId="4364F0AF" w:rsidR="00297C88" w:rsidRDefault="000E0B89" w:rsidP="00297C88">
      <w:pPr>
        <w:pStyle w:val="Listenabsatz"/>
        <w:numPr>
          <w:ilvl w:val="0"/>
          <w:numId w:val="6"/>
        </w:numPr>
      </w:pPr>
      <w:r>
        <w:t>Klicken sie auf den Link „</w:t>
      </w:r>
      <w:proofErr w:type="spellStart"/>
      <w:r>
        <w:t>Install</w:t>
      </w:r>
      <w:proofErr w:type="spellEnd"/>
      <w:r>
        <w:t xml:space="preserve"> on Windows“ um die </w:t>
      </w:r>
      <w:proofErr w:type="spellStart"/>
      <w:r>
        <w:t>AzureCLI</w:t>
      </w:r>
      <w:proofErr w:type="spellEnd"/>
      <w:r>
        <w:t xml:space="preserve"> zu installieren und folgen sie der Installationsanweisung</w:t>
      </w:r>
    </w:p>
    <w:p w14:paraId="693DCFE5" w14:textId="77777777" w:rsidR="00551F2C" w:rsidRDefault="00551F2C" w:rsidP="00297C88"/>
    <w:p w14:paraId="11AB82EE" w14:textId="0621523B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2 </w:t>
      </w:r>
      <w:r w:rsidR="000E0B89">
        <w:t xml:space="preserve">– Login und </w:t>
      </w:r>
      <w:proofErr w:type="spellStart"/>
      <w:r w:rsidR="000E0B89">
        <w:t>AppService</w:t>
      </w:r>
      <w:proofErr w:type="spellEnd"/>
      <w:r w:rsidR="000E0B89">
        <w:t xml:space="preserve"> anlegen</w:t>
      </w:r>
    </w:p>
    <w:p w14:paraId="4A77532D" w14:textId="77777777" w:rsidR="00297C88" w:rsidRPr="00297C88" w:rsidRDefault="00297C88" w:rsidP="00297C88"/>
    <w:p w14:paraId="4AAC7E1C" w14:textId="1484EE71" w:rsidR="00551F2C" w:rsidRDefault="000E0B89" w:rsidP="00551F2C">
      <w:pPr>
        <w:pStyle w:val="Listenabsatz"/>
        <w:numPr>
          <w:ilvl w:val="0"/>
          <w:numId w:val="11"/>
        </w:numPr>
      </w:pPr>
      <w:r>
        <w:t xml:space="preserve">Öffnen sie ein </w:t>
      </w:r>
      <w:proofErr w:type="spellStart"/>
      <w:r>
        <w:t>Cmd</w:t>
      </w:r>
      <w:proofErr w:type="spellEnd"/>
      <w:r>
        <w:t xml:space="preserve"> Fenster</w:t>
      </w:r>
    </w:p>
    <w:p w14:paraId="4ABC178D" w14:textId="0D7C2AFA" w:rsidR="000E0B89" w:rsidRDefault="00652C25" w:rsidP="00551F2C">
      <w:pPr>
        <w:pStyle w:val="Listenabsatz"/>
        <w:numPr>
          <w:ilvl w:val="0"/>
          <w:numId w:val="11"/>
        </w:numPr>
      </w:pPr>
      <w:r>
        <w:t>L</w:t>
      </w:r>
      <w:r w:rsidR="000E0B89">
        <w:t>oggen sie sich mit folgendem Befehl in ihr Azure Abo ein:</w:t>
      </w:r>
    </w:p>
    <w:p w14:paraId="6F898399" w14:textId="6A4C9F78" w:rsidR="00652C25" w:rsidRDefault="00652C25" w:rsidP="00652C25">
      <w:pPr>
        <w:pStyle w:val="Listenabsatz"/>
      </w:pPr>
      <w:r w:rsidRPr="0069427E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188EA313" wp14:editId="3312D9A2">
                <wp:extent cx="5029200" cy="1403985"/>
                <wp:effectExtent l="57150" t="38100" r="76200" b="95885"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0804" w14:textId="004081BD" w:rsidR="00652C25" w:rsidRPr="005D5242" w:rsidRDefault="005D5242" w:rsidP="00652C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az</w:t>
                            </w:r>
                            <w:proofErr w:type="spellEnd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8EA313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4D40804" w14:textId="004081BD" w:rsidR="00652C25" w:rsidRPr="005D5242" w:rsidRDefault="005D5242" w:rsidP="00652C2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</w:pP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az</w:t>
                      </w:r>
                      <w:proofErr w:type="spellEnd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login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481E56" w14:textId="4497D01B" w:rsidR="00652C25" w:rsidRDefault="005D5242" w:rsidP="00551F2C">
      <w:pPr>
        <w:pStyle w:val="Listenabsatz"/>
        <w:numPr>
          <w:ilvl w:val="0"/>
          <w:numId w:val="11"/>
        </w:numPr>
      </w:pPr>
      <w:r>
        <w:t>Setzen sie ihr Abo, fal</w:t>
      </w:r>
      <w:r w:rsidR="00234ABD">
        <w:t>l</w:t>
      </w:r>
      <w:r>
        <w:t xml:space="preserve">s sie </w:t>
      </w:r>
      <w:r w:rsidR="00234ABD">
        <w:t>mehrerer</w:t>
      </w:r>
      <w:r>
        <w:t xml:space="preserve"> Abos verwalten:</w:t>
      </w:r>
    </w:p>
    <w:p w14:paraId="585A21B5" w14:textId="09BEECD6" w:rsidR="005D5242" w:rsidRDefault="005D5242" w:rsidP="005D5242">
      <w:pPr>
        <w:pStyle w:val="Listenabsatz"/>
      </w:pPr>
      <w:r w:rsidRPr="0069427E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7C9080EA" wp14:editId="4EAE9388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A2925" w14:textId="39C17C7A" w:rsidR="005D5242" w:rsidRPr="005D5242" w:rsidRDefault="005D5242" w:rsidP="005D52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az</w:t>
                            </w:r>
                            <w:proofErr w:type="spellEnd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account</w:t>
                            </w:r>
                            <w:proofErr w:type="spellEnd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set</w:t>
                            </w:r>
                            <w:proofErr w:type="spellEnd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 xml:space="preserve"> --</w:t>
                            </w:r>
                            <w:proofErr w:type="spellStart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subscription</w:t>
                            </w:r>
                            <w:proofErr w:type="spellEnd"/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„...</w:t>
                            </w:r>
                            <w:r w:rsidRPr="005D5242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080EA" id="Textfeld 2" o:sp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34A2925" w14:textId="39C17C7A" w:rsidR="005D5242" w:rsidRPr="005D5242" w:rsidRDefault="005D5242" w:rsidP="005D52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</w:pP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az</w:t>
                      </w:r>
                      <w:proofErr w:type="spellEnd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account</w:t>
                      </w:r>
                      <w:proofErr w:type="spellEnd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set</w:t>
                      </w:r>
                      <w:proofErr w:type="spellEnd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 xml:space="preserve"> --</w:t>
                      </w:r>
                      <w:proofErr w:type="spellStart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subscription</w:t>
                      </w:r>
                      <w:proofErr w:type="spellEnd"/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„...</w:t>
                      </w:r>
                      <w:r w:rsidRPr="005D5242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</w:rPr>
                        <w:t>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8AD0DC" w14:textId="409CC899" w:rsidR="005D5242" w:rsidRDefault="005D5242" w:rsidP="00551F2C">
      <w:pPr>
        <w:pStyle w:val="Listenabsatz"/>
        <w:numPr>
          <w:ilvl w:val="0"/>
          <w:numId w:val="11"/>
        </w:numPr>
      </w:pPr>
      <w:r>
        <w:t xml:space="preserve">Erstellen sie eine </w:t>
      </w:r>
      <w:proofErr w:type="spellStart"/>
      <w:r>
        <w:t>Resourcengruppe</w:t>
      </w:r>
      <w:proofErr w:type="spellEnd"/>
      <w:r w:rsidR="006037BF">
        <w:t xml:space="preserve"> mit dem Namen „R1“ </w:t>
      </w:r>
      <w:proofErr w:type="spellStart"/>
      <w:r w:rsidR="006037BF">
        <w:t>bzw</w:t>
      </w:r>
      <w:proofErr w:type="spellEnd"/>
      <w:r w:rsidR="006037BF">
        <w:t xml:space="preserve"> ihrer </w:t>
      </w:r>
      <w:proofErr w:type="spellStart"/>
      <w:r w:rsidR="006037BF">
        <w:t>TeilnehmerNr</w:t>
      </w:r>
      <w:proofErr w:type="spellEnd"/>
    </w:p>
    <w:p w14:paraId="732CAF72" w14:textId="3B54CBB9" w:rsidR="005D5242" w:rsidRDefault="005D5242" w:rsidP="005D5242">
      <w:pPr>
        <w:pStyle w:val="Listenabsatz"/>
      </w:pPr>
      <w:r w:rsidRPr="0069427E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3F184AA1" wp14:editId="21F3D4D6">
                <wp:extent cx="5029200" cy="1403985"/>
                <wp:effectExtent l="57150" t="38100" r="76200" b="9588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B26F" w14:textId="48B3D49C" w:rsidR="005D5242" w:rsidRPr="00234ABD" w:rsidRDefault="005D5242" w:rsidP="005D52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az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group create --location </w:t>
                            </w: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westeurope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--name </w:t>
                            </w:r>
                            <w:proofErr w:type="gramStart"/>
                            <w:r w:rsidR="00170D77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R</w:t>
                            </w:r>
                            <w:r w:rsidR="006037BF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84AA1" id="Textfeld 4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A5EB26F" w14:textId="48B3D49C" w:rsidR="005D5242" w:rsidRPr="00234ABD" w:rsidRDefault="005D5242" w:rsidP="005D52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az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group create --location </w:t>
                      </w: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westeurope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--name </w:t>
                      </w:r>
                      <w:proofErr w:type="gramStart"/>
                      <w:r w:rsidR="00170D77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R</w:t>
                      </w:r>
                      <w:r w:rsidR="006037BF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F40028" w14:textId="53632CAE" w:rsidR="005D5242" w:rsidRDefault="005D5242" w:rsidP="00551F2C">
      <w:pPr>
        <w:pStyle w:val="Listenabsatz"/>
        <w:numPr>
          <w:ilvl w:val="0"/>
          <w:numId w:val="11"/>
        </w:numPr>
      </w:pPr>
      <w:r>
        <w:t xml:space="preserve">Legen sie einen </w:t>
      </w:r>
      <w:proofErr w:type="spellStart"/>
      <w:r>
        <w:t>AppServicePlan</w:t>
      </w:r>
      <w:proofErr w:type="spellEnd"/>
      <w:r>
        <w:t xml:space="preserve"> an:</w:t>
      </w:r>
    </w:p>
    <w:p w14:paraId="6FB62013" w14:textId="437ED4F7" w:rsidR="005D5242" w:rsidRDefault="005D5242" w:rsidP="005D5242">
      <w:pPr>
        <w:pStyle w:val="Listenabsatz"/>
      </w:pPr>
      <w:r w:rsidRPr="0069427E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73BCDA60" wp14:editId="2F127C21">
                <wp:extent cx="5029200" cy="1403985"/>
                <wp:effectExtent l="57150" t="38100" r="76200" b="95885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E11F" w14:textId="22B9F5D0" w:rsidR="005D5242" w:rsidRPr="00234ABD" w:rsidRDefault="005D5242" w:rsidP="005D52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az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appservice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plan create --name </w:t>
                            </w: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WorkshopWebServicePlan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--resource-group </w:t>
                            </w:r>
                            <w:r w:rsidR="00170D77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R</w:t>
                            </w:r>
                            <w:r w:rsidR="006037BF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sku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FREE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CDA60" id="Textfeld 5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238E11F" w14:textId="22B9F5D0" w:rsidR="005D5242" w:rsidRPr="00234ABD" w:rsidRDefault="005D5242" w:rsidP="005D52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az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appservice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plan create --name </w:t>
                      </w: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WorkshopWebServicePlan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--resource-group </w:t>
                      </w:r>
                      <w:r w:rsidR="00170D77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R</w:t>
                      </w:r>
                      <w:r w:rsidR="006037BF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1</w:t>
                      </w:r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--</w:t>
                      </w: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sku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proofErr w:type="gram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FREE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A01FDAA" w14:textId="1EB5E408" w:rsidR="005D5242" w:rsidRDefault="005D5242" w:rsidP="00551F2C">
      <w:pPr>
        <w:pStyle w:val="Listenabsatz"/>
        <w:numPr>
          <w:ilvl w:val="0"/>
          <w:numId w:val="11"/>
        </w:numPr>
      </w:pPr>
      <w:r>
        <w:t xml:space="preserve">Erstellen sie eine </w:t>
      </w:r>
      <w:proofErr w:type="spellStart"/>
      <w:r>
        <w:t>WebApp</w:t>
      </w:r>
      <w:proofErr w:type="spellEnd"/>
      <w:r>
        <w:t>:</w:t>
      </w:r>
    </w:p>
    <w:p w14:paraId="42F9D20F" w14:textId="32EBAA20" w:rsidR="005D5242" w:rsidRDefault="005D5242" w:rsidP="005D5242">
      <w:pPr>
        <w:pStyle w:val="Listenabsatz"/>
      </w:pPr>
      <w:r w:rsidRPr="0069427E">
        <w:rPr>
          <w:rFonts w:ascii="HelveticaNeue LT 55 Roman" w:hAnsi="HelveticaNeue LT 55 Roman" w:cs="Consolas"/>
          <w:noProof/>
          <w:color w:val="008000"/>
          <w:sz w:val="19"/>
          <w:szCs w:val="19"/>
        </w:rPr>
        <mc:AlternateContent>
          <mc:Choice Requires="wps">
            <w:drawing>
              <wp:inline distT="0" distB="0" distL="0" distR="0" wp14:anchorId="7C614A4B" wp14:editId="3B6C2332">
                <wp:extent cx="5029200" cy="1403985"/>
                <wp:effectExtent l="57150" t="38100" r="76200" b="95885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BD26" w14:textId="3D48EEA6" w:rsidR="005D5242" w:rsidRPr="00234ABD" w:rsidRDefault="005D5242" w:rsidP="005D52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az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webapp create --name "</w:t>
                            </w:r>
                            <w:proofErr w:type="spell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DemoWebApp</w:t>
                            </w:r>
                            <w:r w:rsidR="006208CC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" --resource-group </w:t>
                            </w:r>
                            <w:r w:rsidR="00170D77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R</w:t>
                            </w:r>
                            <w:r w:rsidR="006037BF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 xml:space="preserve"> --plan </w:t>
                            </w:r>
                            <w:proofErr w:type="spellStart"/>
                            <w:proofErr w:type="gramStart"/>
                            <w:r w:rsidRPr="00234ABD">
                              <w:rPr>
                                <w:rFonts w:ascii="Consolas" w:hAnsi="Consolas" w:cs="Consolas"/>
                                <w:color w:val="0000FF"/>
                                <w:sz w:val="25"/>
                                <w:szCs w:val="25"/>
                                <w:lang w:val="en-US"/>
                              </w:rPr>
                              <w:t>WorkshopWebServicePlan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14A4B" id="Textfeld 6" o:sp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330BD26" w14:textId="3D48EEA6" w:rsidR="005D5242" w:rsidRPr="00234ABD" w:rsidRDefault="005D5242" w:rsidP="005D52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az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webapp create --name "</w:t>
                      </w:r>
                      <w:proofErr w:type="spell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DemoWebApp</w:t>
                      </w:r>
                      <w:r w:rsidR="006208CC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TC</w:t>
                      </w:r>
                      <w:proofErr w:type="spellEnd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" --resource-group </w:t>
                      </w:r>
                      <w:r w:rsidR="00170D77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R</w:t>
                      </w:r>
                      <w:r w:rsidR="006037BF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1</w:t>
                      </w:r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 xml:space="preserve"> --plan </w:t>
                      </w:r>
                      <w:proofErr w:type="spellStart"/>
                      <w:proofErr w:type="gramStart"/>
                      <w:r w:rsidRPr="00234ABD">
                        <w:rPr>
                          <w:rFonts w:ascii="Consolas" w:hAnsi="Consolas" w:cs="Consolas"/>
                          <w:color w:val="0000FF"/>
                          <w:sz w:val="25"/>
                          <w:szCs w:val="25"/>
                          <w:lang w:val="en-US"/>
                        </w:rPr>
                        <w:t>WorkshopWebServicePlan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EA4DC4" w14:textId="1B2A984B" w:rsidR="006208CC" w:rsidRDefault="006208CC" w:rsidP="005D5242">
      <w:pPr>
        <w:pStyle w:val="Listenabsatz"/>
      </w:pPr>
      <w:r>
        <w:t xml:space="preserve">Beachten sie das der Name der </w:t>
      </w:r>
      <w:proofErr w:type="spellStart"/>
      <w:r>
        <w:t>WebApp</w:t>
      </w:r>
      <w:proofErr w:type="spellEnd"/>
      <w:r>
        <w:t xml:space="preserve"> weltweit eindeutig sein muss, deswegen benennen sie ihre </w:t>
      </w:r>
      <w:proofErr w:type="spellStart"/>
      <w:r>
        <w:t>WebApp</w:t>
      </w:r>
      <w:proofErr w:type="spellEnd"/>
      <w:r>
        <w:t xml:space="preserve"> mit einem eigenen Kürzel</w:t>
      </w:r>
    </w:p>
    <w:p w14:paraId="167F9D89" w14:textId="34B025F0" w:rsidR="005D5242" w:rsidRDefault="005D5242" w:rsidP="005D5242">
      <w:pPr>
        <w:pStyle w:val="Listenabsatz"/>
        <w:numPr>
          <w:ilvl w:val="0"/>
          <w:numId w:val="11"/>
        </w:numPr>
      </w:pPr>
      <w:r>
        <w:t xml:space="preserve">Überprüfen sie im Azure Portal die </w:t>
      </w:r>
      <w:proofErr w:type="spellStart"/>
      <w:r>
        <w:t>Resourcen</w:t>
      </w:r>
      <w:proofErr w:type="spellEnd"/>
      <w:r>
        <w:t>, die angelegt wurden.</w:t>
      </w:r>
    </w:p>
    <w:p w14:paraId="1081B393" w14:textId="138CAAC2" w:rsidR="005D5242" w:rsidRDefault="005D5242" w:rsidP="005D5242">
      <w:pPr>
        <w:pStyle w:val="Listenabsatz"/>
      </w:pPr>
    </w:p>
    <w:p w14:paraId="6907AA60" w14:textId="77777777" w:rsidR="005D5242" w:rsidRPr="00297C88" w:rsidRDefault="005D5242" w:rsidP="005D5242">
      <w:pPr>
        <w:pStyle w:val="Listenabsatz"/>
      </w:pP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default" r:id="rId13"/>
      <w:footerReference w:type="default" r:id="rId14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FCF0" w14:textId="77777777" w:rsidR="00733E82" w:rsidRDefault="00733E82">
      <w:r>
        <w:separator/>
      </w:r>
    </w:p>
  </w:endnote>
  <w:endnote w:type="continuationSeparator" w:id="0">
    <w:p w14:paraId="5BB1EAA4" w14:textId="77777777" w:rsidR="00733E82" w:rsidRDefault="0073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EA0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5C73EF8C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054B" w14:textId="77777777" w:rsidR="00733E82" w:rsidRDefault="00733E82">
      <w:r>
        <w:separator/>
      </w:r>
    </w:p>
  </w:footnote>
  <w:footnote w:type="continuationSeparator" w:id="0">
    <w:p w14:paraId="5BA5CA30" w14:textId="77777777" w:rsidR="00733E82" w:rsidRDefault="00733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52533062">
          <wp:simplePos x="0" y="0"/>
          <wp:positionH relativeFrom="column">
            <wp:posOffset>5073862</wp:posOffset>
          </wp:positionH>
          <wp:positionV relativeFrom="paragraph">
            <wp:posOffset>59266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439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C1EAF"/>
    <w:multiLevelType w:val="hybridMultilevel"/>
    <w:tmpl w:val="04BCD808"/>
    <w:lvl w:ilvl="0" w:tplc="7BCA7E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1375930883">
    <w:abstractNumId w:val="5"/>
  </w:num>
  <w:num w:numId="2" w16cid:durableId="456029894">
    <w:abstractNumId w:val="11"/>
  </w:num>
  <w:num w:numId="3" w16cid:durableId="1714772980">
    <w:abstractNumId w:val="3"/>
  </w:num>
  <w:num w:numId="4" w16cid:durableId="53091634">
    <w:abstractNumId w:val="1"/>
  </w:num>
  <w:num w:numId="5" w16cid:durableId="1683554479">
    <w:abstractNumId w:val="4"/>
  </w:num>
  <w:num w:numId="6" w16cid:durableId="1456097704">
    <w:abstractNumId w:val="8"/>
  </w:num>
  <w:num w:numId="7" w16cid:durableId="1499422165">
    <w:abstractNumId w:val="0"/>
  </w:num>
  <w:num w:numId="8" w16cid:durableId="69695009">
    <w:abstractNumId w:val="6"/>
  </w:num>
  <w:num w:numId="9" w16cid:durableId="549344832">
    <w:abstractNumId w:val="2"/>
  </w:num>
  <w:num w:numId="10" w16cid:durableId="1203126990">
    <w:abstractNumId w:val="9"/>
  </w:num>
  <w:num w:numId="11" w16cid:durableId="252083978">
    <w:abstractNumId w:val="7"/>
  </w:num>
  <w:num w:numId="12" w16cid:durableId="14058374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B6193"/>
    <w:rsid w:val="000C4E24"/>
    <w:rsid w:val="000D15C8"/>
    <w:rsid w:val="000E0B89"/>
    <w:rsid w:val="000F087B"/>
    <w:rsid w:val="00115E49"/>
    <w:rsid w:val="00117055"/>
    <w:rsid w:val="00170D77"/>
    <w:rsid w:val="001B0284"/>
    <w:rsid w:val="001D4DCC"/>
    <w:rsid w:val="001D6F01"/>
    <w:rsid w:val="00201D61"/>
    <w:rsid w:val="002100B5"/>
    <w:rsid w:val="00223307"/>
    <w:rsid w:val="00234ABD"/>
    <w:rsid w:val="00297C88"/>
    <w:rsid w:val="002B48FA"/>
    <w:rsid w:val="002F39BF"/>
    <w:rsid w:val="0030657F"/>
    <w:rsid w:val="00366AA3"/>
    <w:rsid w:val="003C4D85"/>
    <w:rsid w:val="00407969"/>
    <w:rsid w:val="0042237D"/>
    <w:rsid w:val="00434883"/>
    <w:rsid w:val="004460CD"/>
    <w:rsid w:val="00463E79"/>
    <w:rsid w:val="00467FA2"/>
    <w:rsid w:val="004743B8"/>
    <w:rsid w:val="00474E72"/>
    <w:rsid w:val="004A65E7"/>
    <w:rsid w:val="004B1F6C"/>
    <w:rsid w:val="004C2AB7"/>
    <w:rsid w:val="004E3C78"/>
    <w:rsid w:val="004F02A3"/>
    <w:rsid w:val="004F650E"/>
    <w:rsid w:val="005069B5"/>
    <w:rsid w:val="005117FA"/>
    <w:rsid w:val="00521E30"/>
    <w:rsid w:val="00551F2C"/>
    <w:rsid w:val="00555AA2"/>
    <w:rsid w:val="005A38C3"/>
    <w:rsid w:val="005C4783"/>
    <w:rsid w:val="005D5242"/>
    <w:rsid w:val="005E0CC5"/>
    <w:rsid w:val="006037BF"/>
    <w:rsid w:val="006208CC"/>
    <w:rsid w:val="00652C25"/>
    <w:rsid w:val="006D120E"/>
    <w:rsid w:val="006D2C7E"/>
    <w:rsid w:val="006F6CC4"/>
    <w:rsid w:val="00717AC2"/>
    <w:rsid w:val="00733E82"/>
    <w:rsid w:val="0076575D"/>
    <w:rsid w:val="007C4E42"/>
    <w:rsid w:val="007D58DE"/>
    <w:rsid w:val="007F1880"/>
    <w:rsid w:val="00851403"/>
    <w:rsid w:val="00860E81"/>
    <w:rsid w:val="00870344"/>
    <w:rsid w:val="00890E96"/>
    <w:rsid w:val="008A7612"/>
    <w:rsid w:val="008B77CB"/>
    <w:rsid w:val="00945A65"/>
    <w:rsid w:val="009829F9"/>
    <w:rsid w:val="009E0557"/>
    <w:rsid w:val="00A15BD1"/>
    <w:rsid w:val="00A41B83"/>
    <w:rsid w:val="00A54973"/>
    <w:rsid w:val="00AD00CA"/>
    <w:rsid w:val="00AE76B6"/>
    <w:rsid w:val="00B120D8"/>
    <w:rsid w:val="00B144A6"/>
    <w:rsid w:val="00B35DC3"/>
    <w:rsid w:val="00B8191D"/>
    <w:rsid w:val="00B871CE"/>
    <w:rsid w:val="00B94C71"/>
    <w:rsid w:val="00BB24B9"/>
    <w:rsid w:val="00BF4E92"/>
    <w:rsid w:val="00C109D3"/>
    <w:rsid w:val="00C27393"/>
    <w:rsid w:val="00C7457A"/>
    <w:rsid w:val="00CB687C"/>
    <w:rsid w:val="00CC0E55"/>
    <w:rsid w:val="00CE4378"/>
    <w:rsid w:val="00CE6BDD"/>
    <w:rsid w:val="00CF54B5"/>
    <w:rsid w:val="00D74989"/>
    <w:rsid w:val="00D87C54"/>
    <w:rsid w:val="00DC08CB"/>
    <w:rsid w:val="00DD2BC3"/>
    <w:rsid w:val="00E45858"/>
    <w:rsid w:val="00E540FF"/>
    <w:rsid w:val="00E65EF3"/>
    <w:rsid w:val="00E90694"/>
    <w:rsid w:val="00EB7D67"/>
    <w:rsid w:val="00EC4353"/>
    <w:rsid w:val="00F26CEA"/>
    <w:rsid w:val="00F347CF"/>
    <w:rsid w:val="00F43D69"/>
    <w:rsid w:val="00F43EBC"/>
    <w:rsid w:val="00F54A3F"/>
    <w:rsid w:val="00F81157"/>
    <w:rsid w:val="00F90DAD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0B8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34A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ka.ms/AzureCLI-Instal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3.xml><?xml version="1.0" encoding="utf-8"?>
<ds:datastoreItem xmlns:ds="http://schemas.openxmlformats.org/officeDocument/2006/customXml" ds:itemID="{DE1E95F0-E2CA-4017-9E95-1ADF0D3AA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85DB12-3A83-4707-B612-13AD0AB86A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5EA3B0-9F42-42B9-826D-72B516393350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143</Words>
  <Characters>823</Characters>
  <Application>Microsoft Office Word</Application>
  <DocSecurity>0</DocSecurity>
  <Lines>15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963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2</cp:revision>
  <cp:lastPrinted>2003-07-30T16:41:00Z</cp:lastPrinted>
  <dcterms:created xsi:type="dcterms:W3CDTF">2023-04-02T10:29:00Z</dcterms:created>
  <dcterms:modified xsi:type="dcterms:W3CDTF">2023-04-02T10:29:00Z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