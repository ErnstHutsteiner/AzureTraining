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30A116DE" w:rsidR="00CE6BDD" w:rsidRDefault="00A8166F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3A1E05">
        <w:t>5</w:t>
      </w:r>
      <w:r w:rsidR="008C74D6">
        <w:t xml:space="preserve"> – Azure Service</w:t>
      </w:r>
    </w:p>
    <w:p w14:paraId="4200DAFA" w14:textId="77777777" w:rsidR="00AE76B6" w:rsidRDefault="00AE76B6" w:rsidP="00AE76B6"/>
    <w:p w14:paraId="6D141C7F" w14:textId="30F7069A" w:rsidR="00AE76B6" w:rsidRDefault="00AE76B6" w:rsidP="00AE76B6">
      <w:proofErr w:type="gramStart"/>
      <w:r>
        <w:t>Übungsdauer :</w:t>
      </w:r>
      <w:proofErr w:type="gramEnd"/>
      <w:r w:rsidR="00A8166F">
        <w:t xml:space="preserve"> 6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5FB4FE60" w:rsidR="00E90694" w:rsidRPr="00521E30" w:rsidRDefault="00724519" w:rsidP="00E90694">
      <w:r>
        <w:t>In dieser Aufgabe wird ein</w:t>
      </w:r>
      <w:r w:rsidR="008D1425">
        <w:t xml:space="preserve">e </w:t>
      </w:r>
      <w:proofErr w:type="spellStart"/>
      <w:r w:rsidR="008D1425">
        <w:t>WebApp</w:t>
      </w:r>
      <w:proofErr w:type="spellEnd"/>
      <w:r w:rsidR="008D1425">
        <w:t xml:space="preserve"> mit Visual </w:t>
      </w:r>
      <w:proofErr w:type="gramStart"/>
      <w:r w:rsidR="008D1425">
        <w:t>Studio  erstellt</w:t>
      </w:r>
      <w:proofErr w:type="gramEnd"/>
      <w:r w:rsidR="008D1425">
        <w:t xml:space="preserve"> und auf Azure Veröffentlicht.</w:t>
      </w:r>
      <w:r>
        <w:t xml:space="preserve"> 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04425020" w:rsidR="00AE76B6" w:rsidRDefault="008D1425" w:rsidP="00AE76B6">
      <w:pPr>
        <w:pStyle w:val="Listenabsatz"/>
        <w:numPr>
          <w:ilvl w:val="0"/>
          <w:numId w:val="7"/>
        </w:numPr>
      </w:pPr>
      <w:proofErr w:type="spellStart"/>
      <w:r>
        <w:t>WebApp</w:t>
      </w:r>
      <w:proofErr w:type="spellEnd"/>
      <w:r>
        <w:t xml:space="preserve"> erstellen</w:t>
      </w:r>
    </w:p>
    <w:p w14:paraId="2EE550C2" w14:textId="535332FA" w:rsidR="00AE76B6" w:rsidRDefault="00AE76B6" w:rsidP="00724519">
      <w:pPr>
        <w:pStyle w:val="Listenabsatz"/>
      </w:pPr>
    </w:p>
    <w:p w14:paraId="440749F1" w14:textId="4D5F1C76" w:rsidR="008D1425" w:rsidRDefault="008D1425" w:rsidP="008D1425">
      <w:pPr>
        <w:pStyle w:val="berschrift2"/>
        <w:numPr>
          <w:ilvl w:val="0"/>
          <w:numId w:val="0"/>
        </w:numPr>
        <w:ind w:left="357" w:hanging="357"/>
      </w:pPr>
      <w:r>
        <w:t>Part 1 – Azure App Service erstellen</w:t>
      </w:r>
    </w:p>
    <w:p w14:paraId="66AC859B" w14:textId="77777777" w:rsidR="008D1425" w:rsidRPr="00297C88" w:rsidRDefault="008D1425" w:rsidP="008D1425"/>
    <w:p w14:paraId="038E6A19" w14:textId="28F70F98" w:rsidR="008D1425" w:rsidRDefault="008D1425" w:rsidP="008D1425">
      <w:pPr>
        <w:pStyle w:val="Listenabsatz"/>
        <w:numPr>
          <w:ilvl w:val="0"/>
          <w:numId w:val="13"/>
        </w:numPr>
      </w:pPr>
      <w:r>
        <w:t>Starten sie Visual Studio</w:t>
      </w:r>
    </w:p>
    <w:p w14:paraId="0988EBF2" w14:textId="77777777" w:rsidR="008D1425" w:rsidRDefault="008D1425" w:rsidP="008D1425">
      <w:pPr>
        <w:pStyle w:val="Listenabsatz"/>
        <w:numPr>
          <w:ilvl w:val="0"/>
          <w:numId w:val="13"/>
        </w:numPr>
      </w:pPr>
      <w:r>
        <w:t>Klicken sie auf Datei/ Neu / Projekt</w:t>
      </w:r>
    </w:p>
    <w:p w14:paraId="64D0527E" w14:textId="4C0E5C3C" w:rsidR="008D1425" w:rsidRDefault="008D1425" w:rsidP="008D1425">
      <w:pPr>
        <w:pStyle w:val="Listenabsatz"/>
        <w:numPr>
          <w:ilvl w:val="0"/>
          <w:numId w:val="13"/>
        </w:numPr>
      </w:pPr>
      <w:r>
        <w:t>Wählen sie die Vorlage „ASP.NET</w:t>
      </w:r>
      <w:r w:rsidR="00383088">
        <w:t xml:space="preserve"> Core</w:t>
      </w:r>
      <w:r>
        <w:t xml:space="preserve"> Web </w:t>
      </w:r>
      <w:proofErr w:type="spellStart"/>
      <w:r>
        <w:t>Application</w:t>
      </w:r>
      <w:proofErr w:type="spellEnd"/>
      <w:r>
        <w:t>“ aus</w:t>
      </w:r>
    </w:p>
    <w:p w14:paraId="4F7EB313" w14:textId="77777777" w:rsidR="008D1425" w:rsidRDefault="008D1425" w:rsidP="008D1425">
      <w:pPr>
        <w:pStyle w:val="Listenabsatz"/>
        <w:numPr>
          <w:ilvl w:val="0"/>
          <w:numId w:val="13"/>
        </w:numPr>
      </w:pPr>
      <w:r>
        <w:t>Wählen sie dann die Vorlage „MVC“ aus</w:t>
      </w:r>
    </w:p>
    <w:p w14:paraId="47015327" w14:textId="542E5CC2" w:rsidR="008D1425" w:rsidRDefault="008D1425" w:rsidP="008D1425">
      <w:pPr>
        <w:pStyle w:val="Listenabsatz"/>
        <w:numPr>
          <w:ilvl w:val="0"/>
          <w:numId w:val="13"/>
        </w:numPr>
      </w:pPr>
      <w:r>
        <w:t>Klicken sie auf Ok</w:t>
      </w:r>
    </w:p>
    <w:p w14:paraId="4E1AF5BC" w14:textId="2B033239" w:rsidR="008D1425" w:rsidRDefault="00383088" w:rsidP="00383088">
      <w:pPr>
        <w:pStyle w:val="Listenabsatz"/>
        <w:numPr>
          <w:ilvl w:val="0"/>
          <w:numId w:val="13"/>
        </w:numPr>
      </w:pPr>
      <w:r>
        <w:t>Kompilieren sie die Anwendung und testen die Funktionalität</w:t>
      </w:r>
    </w:p>
    <w:p w14:paraId="7B521C0A" w14:textId="77777777" w:rsidR="008D1425" w:rsidRDefault="008D1425" w:rsidP="008D1425">
      <w:pPr>
        <w:ind w:left="360"/>
      </w:pPr>
    </w:p>
    <w:p w14:paraId="180A974F" w14:textId="77777777" w:rsidR="008D1425" w:rsidRDefault="008D1425" w:rsidP="008D1425">
      <w:pPr>
        <w:ind w:left="360"/>
      </w:pPr>
    </w:p>
    <w:p w14:paraId="695B65EC" w14:textId="3078D19F" w:rsidR="008D1425" w:rsidRDefault="008D1425" w:rsidP="008D1425">
      <w:pPr>
        <w:pStyle w:val="berschrift2"/>
        <w:numPr>
          <w:ilvl w:val="0"/>
          <w:numId w:val="0"/>
        </w:numPr>
        <w:ind w:left="357" w:hanging="357"/>
      </w:pPr>
      <w:r>
        <w:t xml:space="preserve">Part </w:t>
      </w:r>
      <w:r w:rsidR="00383088">
        <w:t>2</w:t>
      </w:r>
      <w:r>
        <w:t xml:space="preserve"> – Azure App Service veröffentlichen</w:t>
      </w:r>
    </w:p>
    <w:p w14:paraId="7261FFB9" w14:textId="77777777" w:rsidR="008D1425" w:rsidRDefault="008D1425" w:rsidP="008D1425">
      <w:pPr>
        <w:ind w:left="360"/>
      </w:pPr>
    </w:p>
    <w:p w14:paraId="349C591D" w14:textId="77777777" w:rsidR="008D1425" w:rsidRDefault="008D1425" w:rsidP="008D1425">
      <w:pPr>
        <w:pStyle w:val="Listenabsatz"/>
        <w:numPr>
          <w:ilvl w:val="0"/>
          <w:numId w:val="14"/>
        </w:numPr>
      </w:pPr>
      <w:r>
        <w:t xml:space="preserve">Öffnen sie ihr </w:t>
      </w:r>
      <w:proofErr w:type="gramStart"/>
      <w:r>
        <w:t>Web Projekt</w:t>
      </w:r>
      <w:proofErr w:type="gramEnd"/>
    </w:p>
    <w:p w14:paraId="1C0DEA3B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>Klicken sie auf das Projekt mit der rechten Maustaste und wählen den Menüpunkt „Publish“ aus</w:t>
      </w:r>
    </w:p>
    <w:p w14:paraId="5CDFA410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>Wählen sie die Vorlage „Azure“ aus und drücken auf Next</w:t>
      </w:r>
    </w:p>
    <w:p w14:paraId="0AA5D05C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>Wählen sie nun das Target „Azure App Service (Windows)“ aus</w:t>
      </w:r>
    </w:p>
    <w:p w14:paraId="16370508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 xml:space="preserve">Wählen sie das </w:t>
      </w:r>
      <w:proofErr w:type="spellStart"/>
      <w:r>
        <w:t>Schulungs</w:t>
      </w:r>
      <w:proofErr w:type="spellEnd"/>
      <w:r>
        <w:t xml:space="preserve"> Abo aus und ihre </w:t>
      </w:r>
      <w:proofErr w:type="spellStart"/>
      <w:r>
        <w:t>Resourcengruppe</w:t>
      </w:r>
      <w:proofErr w:type="spellEnd"/>
    </w:p>
    <w:p w14:paraId="57C8D2CE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 xml:space="preserve">Klicken sie auf „+“ oben rechts über der Liste der </w:t>
      </w:r>
      <w:proofErr w:type="spellStart"/>
      <w:r>
        <w:t>AppService</w:t>
      </w:r>
      <w:proofErr w:type="spellEnd"/>
      <w:r>
        <w:t xml:space="preserve"> Instanzen</w:t>
      </w:r>
    </w:p>
    <w:p w14:paraId="4E4C0CF1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 xml:space="preserve">Geben sie im ersten Schritt des Wizards einen Namen ihrer </w:t>
      </w:r>
      <w:proofErr w:type="gramStart"/>
      <w:r>
        <w:t>Web App</w:t>
      </w:r>
      <w:proofErr w:type="gramEnd"/>
      <w:r>
        <w:t xml:space="preserve"> ein</w:t>
      </w:r>
    </w:p>
    <w:p w14:paraId="569946CD" w14:textId="77777777" w:rsidR="00383088" w:rsidRDefault="00383088" w:rsidP="00383088">
      <w:pPr>
        <w:pStyle w:val="Listenabsatz"/>
        <w:numPr>
          <w:ilvl w:val="0"/>
          <w:numId w:val="14"/>
        </w:numPr>
      </w:pPr>
      <w:r>
        <w:t>Wählen (oder erstellen) sie einen App Service Plan aus</w:t>
      </w:r>
    </w:p>
    <w:p w14:paraId="513E0ABA" w14:textId="34AA7A8B" w:rsidR="00383088" w:rsidRDefault="00383088" w:rsidP="00383088">
      <w:pPr>
        <w:pStyle w:val="Listenabsatz"/>
        <w:numPr>
          <w:ilvl w:val="0"/>
          <w:numId w:val="14"/>
        </w:numPr>
      </w:pPr>
      <w:r>
        <w:t>Klicken sie auf „Create“</w:t>
      </w:r>
    </w:p>
    <w:p w14:paraId="0B2BE511" w14:textId="3691B86C" w:rsidR="00383088" w:rsidRDefault="00383088" w:rsidP="00383088"/>
    <w:p w14:paraId="0F5CDE74" w14:textId="77777777" w:rsidR="00383088" w:rsidRDefault="00383088" w:rsidP="00383088"/>
    <w:p w14:paraId="159F020A" w14:textId="434754C5" w:rsidR="00383088" w:rsidRDefault="00383088" w:rsidP="00383088">
      <w:pPr>
        <w:pStyle w:val="berschrift2"/>
        <w:numPr>
          <w:ilvl w:val="0"/>
          <w:numId w:val="0"/>
        </w:numPr>
        <w:ind w:left="357" w:hanging="357"/>
      </w:pPr>
      <w:r>
        <w:t>Part 3 – Azure App Service veröffentlichen</w:t>
      </w:r>
    </w:p>
    <w:p w14:paraId="18490EA0" w14:textId="053101F2" w:rsidR="00383088" w:rsidRDefault="00383088" w:rsidP="00383088">
      <w:pPr>
        <w:pStyle w:val="Listenabsatz"/>
        <w:numPr>
          <w:ilvl w:val="0"/>
          <w:numId w:val="15"/>
        </w:numPr>
      </w:pPr>
      <w:r>
        <w:t xml:space="preserve">Ändern sie nach </w:t>
      </w:r>
      <w:proofErr w:type="spellStart"/>
      <w:r>
        <w:t>belieben</w:t>
      </w:r>
      <w:proofErr w:type="spellEnd"/>
      <w:r>
        <w:t xml:space="preserve"> einige Seiten in dem Web Projekt </w:t>
      </w:r>
    </w:p>
    <w:p w14:paraId="4424457B" w14:textId="223FC53D" w:rsidR="00383088" w:rsidRPr="00383088" w:rsidRDefault="00383088" w:rsidP="00383088">
      <w:pPr>
        <w:pStyle w:val="Listenabsatz"/>
        <w:numPr>
          <w:ilvl w:val="0"/>
          <w:numId w:val="15"/>
        </w:numPr>
      </w:pPr>
      <w:r>
        <w:t>Führen sie ein erneutes Veröffentlichen durch</w:t>
      </w:r>
    </w:p>
    <w:p w14:paraId="302DFAD5" w14:textId="77777777" w:rsidR="008D1425" w:rsidRDefault="008D1425" w:rsidP="008D1425"/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943D" w14:textId="77777777" w:rsidR="000B0B68" w:rsidRDefault="000B0B68">
      <w:r>
        <w:separator/>
      </w:r>
    </w:p>
  </w:endnote>
  <w:endnote w:type="continuationSeparator" w:id="0">
    <w:p w14:paraId="1AE70841" w14:textId="77777777" w:rsidR="000B0B68" w:rsidRDefault="000B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AD72" w14:textId="77777777" w:rsidR="002532A6" w:rsidRDefault="002532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40C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" strokecolor="#1f497d"/>
          </w:pict>
        </mc:Fallback>
      </mc:AlternateContent>
    </w:r>
  </w:p>
  <w:p w14:paraId="38E3B5B1" w14:textId="6AFF6923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1E18" w14:textId="77777777" w:rsidR="002532A6" w:rsidRDefault="002532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BDB5" w14:textId="77777777" w:rsidR="000B0B68" w:rsidRDefault="000B0B68">
      <w:r>
        <w:separator/>
      </w:r>
    </w:p>
  </w:footnote>
  <w:footnote w:type="continuationSeparator" w:id="0">
    <w:p w14:paraId="1C8CBE7A" w14:textId="77777777" w:rsidR="000B0B68" w:rsidRDefault="000B0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D733" w14:textId="77777777" w:rsidR="002532A6" w:rsidRDefault="002532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35F6E5FA">
          <wp:simplePos x="0" y="0"/>
          <wp:positionH relativeFrom="column">
            <wp:posOffset>4456285</wp:posOffset>
          </wp:positionH>
          <wp:positionV relativeFrom="paragraph">
            <wp:posOffset>152400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DE46" w14:textId="77777777" w:rsidR="002532A6" w:rsidRDefault="002532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278"/>
    <w:multiLevelType w:val="hybridMultilevel"/>
    <w:tmpl w:val="59E41B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3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464E565A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44392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C1EAF"/>
    <w:multiLevelType w:val="hybridMultilevel"/>
    <w:tmpl w:val="04BCD808"/>
    <w:lvl w:ilvl="0" w:tplc="7BCA7E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4" w15:restartNumberingAfterBreak="0">
    <w:nsid w:val="7F897B5A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85887">
    <w:abstractNumId w:val="7"/>
  </w:num>
  <w:num w:numId="2" w16cid:durableId="1405294760">
    <w:abstractNumId w:val="13"/>
  </w:num>
  <w:num w:numId="3" w16cid:durableId="973025936">
    <w:abstractNumId w:val="4"/>
  </w:num>
  <w:num w:numId="4" w16cid:durableId="1726417096">
    <w:abstractNumId w:val="2"/>
  </w:num>
  <w:num w:numId="5" w16cid:durableId="1149708874">
    <w:abstractNumId w:val="6"/>
  </w:num>
  <w:num w:numId="6" w16cid:durableId="1526868577">
    <w:abstractNumId w:val="10"/>
  </w:num>
  <w:num w:numId="7" w16cid:durableId="458691374">
    <w:abstractNumId w:val="1"/>
  </w:num>
  <w:num w:numId="8" w16cid:durableId="200093766">
    <w:abstractNumId w:val="8"/>
  </w:num>
  <w:num w:numId="9" w16cid:durableId="2099449176">
    <w:abstractNumId w:val="3"/>
  </w:num>
  <w:num w:numId="10" w16cid:durableId="637028787">
    <w:abstractNumId w:val="11"/>
  </w:num>
  <w:num w:numId="11" w16cid:durableId="1259873186">
    <w:abstractNumId w:val="14"/>
  </w:num>
  <w:num w:numId="12" w16cid:durableId="2060352501">
    <w:abstractNumId w:val="5"/>
  </w:num>
  <w:num w:numId="13" w16cid:durableId="826746032">
    <w:abstractNumId w:val="9"/>
  </w:num>
  <w:num w:numId="14" w16cid:durableId="1804040367">
    <w:abstractNumId w:val="12"/>
  </w:num>
  <w:num w:numId="15" w16cid:durableId="91863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60A28"/>
    <w:rsid w:val="00066476"/>
    <w:rsid w:val="000B0B68"/>
    <w:rsid w:val="000C4E24"/>
    <w:rsid w:val="000D15C8"/>
    <w:rsid w:val="000F087B"/>
    <w:rsid w:val="00115E49"/>
    <w:rsid w:val="00117055"/>
    <w:rsid w:val="001B0284"/>
    <w:rsid w:val="001D37F2"/>
    <w:rsid w:val="001D4DCC"/>
    <w:rsid w:val="001D6F01"/>
    <w:rsid w:val="002100B5"/>
    <w:rsid w:val="00223307"/>
    <w:rsid w:val="002532A6"/>
    <w:rsid w:val="002F39BF"/>
    <w:rsid w:val="0030657F"/>
    <w:rsid w:val="00383088"/>
    <w:rsid w:val="003A1E05"/>
    <w:rsid w:val="003C4D85"/>
    <w:rsid w:val="00407969"/>
    <w:rsid w:val="00425714"/>
    <w:rsid w:val="00434883"/>
    <w:rsid w:val="00463E79"/>
    <w:rsid w:val="00467FA2"/>
    <w:rsid w:val="004743B8"/>
    <w:rsid w:val="004A65E7"/>
    <w:rsid w:val="004B1F6C"/>
    <w:rsid w:val="004C2AB7"/>
    <w:rsid w:val="004F650E"/>
    <w:rsid w:val="005069B5"/>
    <w:rsid w:val="00521E30"/>
    <w:rsid w:val="005328AD"/>
    <w:rsid w:val="00555AA2"/>
    <w:rsid w:val="005A38C3"/>
    <w:rsid w:val="005C25C8"/>
    <w:rsid w:val="005C4783"/>
    <w:rsid w:val="006D120E"/>
    <w:rsid w:val="006D2C7E"/>
    <w:rsid w:val="006F6CC4"/>
    <w:rsid w:val="007010B6"/>
    <w:rsid w:val="00717AC2"/>
    <w:rsid w:val="00724519"/>
    <w:rsid w:val="007C4E42"/>
    <w:rsid w:val="007D58DE"/>
    <w:rsid w:val="007E0BDF"/>
    <w:rsid w:val="007F1880"/>
    <w:rsid w:val="00851403"/>
    <w:rsid w:val="00860E81"/>
    <w:rsid w:val="00890E96"/>
    <w:rsid w:val="008A2758"/>
    <w:rsid w:val="008A7612"/>
    <w:rsid w:val="008B77CB"/>
    <w:rsid w:val="008C74D6"/>
    <w:rsid w:val="008D1425"/>
    <w:rsid w:val="00945A65"/>
    <w:rsid w:val="009E0557"/>
    <w:rsid w:val="00A15BD1"/>
    <w:rsid w:val="00A41B83"/>
    <w:rsid w:val="00A54973"/>
    <w:rsid w:val="00A8166F"/>
    <w:rsid w:val="00AE76B6"/>
    <w:rsid w:val="00B144A6"/>
    <w:rsid w:val="00B35DC3"/>
    <w:rsid w:val="00B8191D"/>
    <w:rsid w:val="00B94C71"/>
    <w:rsid w:val="00BB24B9"/>
    <w:rsid w:val="00BF4E92"/>
    <w:rsid w:val="00C109D3"/>
    <w:rsid w:val="00C27393"/>
    <w:rsid w:val="00C7457A"/>
    <w:rsid w:val="00CB687C"/>
    <w:rsid w:val="00CC0E55"/>
    <w:rsid w:val="00CC2A92"/>
    <w:rsid w:val="00CC659C"/>
    <w:rsid w:val="00CE4378"/>
    <w:rsid w:val="00CE6BDD"/>
    <w:rsid w:val="00CF0B97"/>
    <w:rsid w:val="00CF54B5"/>
    <w:rsid w:val="00D74989"/>
    <w:rsid w:val="00D87C54"/>
    <w:rsid w:val="00DD2BC3"/>
    <w:rsid w:val="00E1501F"/>
    <w:rsid w:val="00E45858"/>
    <w:rsid w:val="00E540FF"/>
    <w:rsid w:val="00E65EF3"/>
    <w:rsid w:val="00E7524B"/>
    <w:rsid w:val="00E90694"/>
    <w:rsid w:val="00EB7D67"/>
    <w:rsid w:val="00EC4353"/>
    <w:rsid w:val="00F26CEA"/>
    <w:rsid w:val="00F347CF"/>
    <w:rsid w:val="00F54A3F"/>
    <w:rsid w:val="00F81157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8AD"/>
    <w:rPr>
      <w:rFonts w:ascii="Courier New" w:hAnsi="Courier New" w:cs="Courier New"/>
    </w:rPr>
  </w:style>
  <w:style w:type="character" w:customStyle="1" w:styleId="kwd">
    <w:name w:val="kwd"/>
    <w:basedOn w:val="Absatz-Standardschriftart"/>
    <w:rsid w:val="005328AD"/>
  </w:style>
  <w:style w:type="character" w:customStyle="1" w:styleId="pln">
    <w:name w:val="pln"/>
    <w:basedOn w:val="Absatz-Standardschriftart"/>
    <w:rsid w:val="005328AD"/>
  </w:style>
  <w:style w:type="character" w:customStyle="1" w:styleId="typ">
    <w:name w:val="typ"/>
    <w:basedOn w:val="Absatz-Standardschriftart"/>
    <w:rsid w:val="005328AD"/>
  </w:style>
  <w:style w:type="character" w:customStyle="1" w:styleId="pun">
    <w:name w:val="pun"/>
    <w:basedOn w:val="Absatz-Standardschriftart"/>
    <w:rsid w:val="0053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3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3.xml><?xml version="1.0" encoding="utf-8"?>
<ds:datastoreItem xmlns:ds="http://schemas.openxmlformats.org/officeDocument/2006/customXml" ds:itemID="{713FA89B-E62C-4860-B0B4-FDBADFE711C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187B378-C303-41A1-9BD5-BC6A90F962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7E2827-13DE-4C23-B9B0-16B7560A9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1162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3</cp:revision>
  <cp:lastPrinted>2003-07-30T16:41:00Z</cp:lastPrinted>
  <dcterms:created xsi:type="dcterms:W3CDTF">2023-04-02T19:28:00Z</dcterms:created>
  <dcterms:modified xsi:type="dcterms:W3CDTF">2023-04-08T15:54:00Z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