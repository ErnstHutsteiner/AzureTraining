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B5A4" w14:textId="2998616C" w:rsidR="00CE6BDD" w:rsidRDefault="009175FF" w:rsidP="00AE76B6">
      <w:pPr>
        <w:pStyle w:val="berschrift1"/>
        <w:numPr>
          <w:ilvl w:val="0"/>
          <w:numId w:val="0"/>
        </w:numPr>
        <w:ind w:left="360" w:hanging="360"/>
      </w:pPr>
      <w:r>
        <w:t>Lab</w:t>
      </w:r>
      <w:r w:rsidR="002262B8">
        <w:t>7</w:t>
      </w:r>
      <w:r>
        <w:t xml:space="preserve"> – Azure SQL Database</w:t>
      </w:r>
    </w:p>
    <w:p w14:paraId="4200DAFA" w14:textId="77777777" w:rsidR="00AE76B6" w:rsidRDefault="00AE76B6" w:rsidP="00AE76B6"/>
    <w:p w14:paraId="6D141C7F" w14:textId="1A35E1DC" w:rsidR="00AE76B6" w:rsidRDefault="00AE76B6" w:rsidP="00AE76B6">
      <w:proofErr w:type="gramStart"/>
      <w:r>
        <w:t>Übungsdauer :</w:t>
      </w:r>
      <w:proofErr w:type="gramEnd"/>
      <w:r w:rsidR="004C2AB7">
        <w:t xml:space="preserve"> 9</w:t>
      </w:r>
      <w:r w:rsidR="00407969">
        <w:t>0</w:t>
      </w:r>
      <w:r>
        <w:t xml:space="preserve"> Minuten</w:t>
      </w:r>
    </w:p>
    <w:p w14:paraId="3CBDD0D5" w14:textId="77777777" w:rsidR="00AE76B6" w:rsidRDefault="00AE76B6" w:rsidP="00AE76B6"/>
    <w:p w14:paraId="22EA1A1F" w14:textId="09F8E078" w:rsidR="00AE76B6" w:rsidRDefault="00AE76B6" w:rsidP="00AE76B6">
      <w:pPr>
        <w:pStyle w:val="berschrift2"/>
        <w:numPr>
          <w:ilvl w:val="0"/>
          <w:numId w:val="0"/>
        </w:numPr>
        <w:ind w:left="357" w:hanging="357"/>
      </w:pPr>
      <w:proofErr w:type="spellStart"/>
      <w:r>
        <w:t>Overview</w:t>
      </w:r>
      <w:proofErr w:type="spellEnd"/>
    </w:p>
    <w:p w14:paraId="08A54D72" w14:textId="7744DC6E" w:rsidR="00E90694" w:rsidRPr="00521E30" w:rsidRDefault="009F20BA" w:rsidP="00E90694">
      <w:r>
        <w:t xml:space="preserve">In dieser Aufgabe wird eine Azure </w:t>
      </w:r>
      <w:proofErr w:type="spellStart"/>
      <w:r>
        <w:t>WebApp</w:t>
      </w:r>
      <w:proofErr w:type="spellEnd"/>
      <w:r>
        <w:t xml:space="preserve"> erstellt mit einer eigenen </w:t>
      </w:r>
      <w:proofErr w:type="gramStart"/>
      <w:r>
        <w:t>SQL Datenbank</w:t>
      </w:r>
      <w:proofErr w:type="gramEnd"/>
      <w:r>
        <w:t xml:space="preserve">. Dazu wird im </w:t>
      </w:r>
      <w:r w:rsidR="003962E6">
        <w:t>Vordergrund</w:t>
      </w:r>
      <w:r>
        <w:t xml:space="preserve"> geübt, wie die Erstellung und Verwaltung einer Azure SQL Datenbank ausgeübt wird. </w:t>
      </w:r>
    </w:p>
    <w:p w14:paraId="37A03890" w14:textId="18A6B419" w:rsidR="00AE76B6" w:rsidRDefault="00AE76B6" w:rsidP="00AE76B6">
      <w:pPr>
        <w:pStyle w:val="berschrift2"/>
        <w:numPr>
          <w:ilvl w:val="0"/>
          <w:numId w:val="0"/>
        </w:numPr>
        <w:ind w:left="357" w:hanging="357"/>
      </w:pPr>
      <w:r>
        <w:t>Ziel</w:t>
      </w:r>
    </w:p>
    <w:p w14:paraId="4E57D702" w14:textId="3A67FB37" w:rsidR="00AE76B6" w:rsidRDefault="009F20BA" w:rsidP="00AE76B6">
      <w:pPr>
        <w:pStyle w:val="Listenabsatz"/>
        <w:numPr>
          <w:ilvl w:val="0"/>
          <w:numId w:val="7"/>
        </w:numPr>
      </w:pPr>
      <w:r>
        <w:t>Azure SQL Datenbank anlegen</w:t>
      </w:r>
    </w:p>
    <w:p w14:paraId="2EE550C2" w14:textId="200DE7B5" w:rsidR="00AE76B6" w:rsidRDefault="009F20BA" w:rsidP="00AE76B6">
      <w:pPr>
        <w:pStyle w:val="Listenabsatz"/>
        <w:numPr>
          <w:ilvl w:val="0"/>
          <w:numId w:val="7"/>
        </w:numPr>
      </w:pPr>
      <w:r>
        <w:t>Verwaltung von Azure SQL</w:t>
      </w:r>
    </w:p>
    <w:p w14:paraId="507EBD8E" w14:textId="42505AA6" w:rsidR="009F20BA" w:rsidRDefault="009F20BA" w:rsidP="009F20BA"/>
    <w:p w14:paraId="1FB25A17" w14:textId="58B0ACF9" w:rsidR="009F20BA" w:rsidRDefault="009F20BA" w:rsidP="009F20BA"/>
    <w:p w14:paraId="77A200CC" w14:textId="170AF946" w:rsidR="009F20BA" w:rsidRDefault="009F20BA" w:rsidP="009F20BA">
      <w:pPr>
        <w:pStyle w:val="berschrift2"/>
        <w:numPr>
          <w:ilvl w:val="0"/>
          <w:numId w:val="0"/>
        </w:numPr>
        <w:ind w:left="357" w:hanging="357"/>
      </w:pPr>
      <w:r>
        <w:t>Part 1 – Erstellen einer Azure SQL Server</w:t>
      </w:r>
    </w:p>
    <w:p w14:paraId="1D05795D" w14:textId="77777777" w:rsidR="009F20BA" w:rsidRDefault="009F20BA" w:rsidP="009F20BA"/>
    <w:p w14:paraId="09DDC03B" w14:textId="1C01A8E5" w:rsidR="009F20BA" w:rsidRDefault="009F20BA" w:rsidP="009F20BA">
      <w:pPr>
        <w:pStyle w:val="Listenabsatz"/>
        <w:numPr>
          <w:ilvl w:val="0"/>
          <w:numId w:val="12"/>
        </w:numPr>
      </w:pPr>
      <w:r>
        <w:t xml:space="preserve">Öffnen sie das Azure Verwaltungsportal </w:t>
      </w:r>
      <w:hyperlink r:id="rId12" w:history="1">
        <w:r w:rsidRPr="008A63FD">
          <w:rPr>
            <w:rStyle w:val="Hyperlink"/>
          </w:rPr>
          <w:t>https://portal.azure.com/</w:t>
        </w:r>
      </w:hyperlink>
      <w:r>
        <w:t xml:space="preserve"> </w:t>
      </w:r>
    </w:p>
    <w:p w14:paraId="06B91955" w14:textId="61971C38" w:rsidR="009F20BA" w:rsidRDefault="009F20BA" w:rsidP="009F20BA">
      <w:pPr>
        <w:pStyle w:val="Listenabsatz"/>
        <w:numPr>
          <w:ilvl w:val="0"/>
          <w:numId w:val="12"/>
        </w:numPr>
      </w:pPr>
      <w:r>
        <w:t>Klicken sie oben links auf „Neu“</w:t>
      </w:r>
    </w:p>
    <w:p w14:paraId="7D226E13" w14:textId="691F74D3" w:rsidR="009F20BA" w:rsidRDefault="009F20BA" w:rsidP="009F20BA">
      <w:pPr>
        <w:pStyle w:val="Listenabsatz"/>
        <w:numPr>
          <w:ilvl w:val="0"/>
          <w:numId w:val="12"/>
        </w:numPr>
      </w:pPr>
      <w:r>
        <w:t>Geben sie in das Suchfeld „</w:t>
      </w:r>
      <w:proofErr w:type="gramStart"/>
      <w:r>
        <w:t>SQL Server</w:t>
      </w:r>
      <w:proofErr w:type="gramEnd"/>
      <w:r>
        <w:t>“ ein</w:t>
      </w:r>
    </w:p>
    <w:p w14:paraId="76D1ADB9" w14:textId="65FF9473" w:rsidR="009F20BA" w:rsidRDefault="00B72541" w:rsidP="009F20BA">
      <w:pPr>
        <w:pStyle w:val="Listenabsatz"/>
        <w:numPr>
          <w:ilvl w:val="0"/>
          <w:numId w:val="12"/>
        </w:numPr>
      </w:pPr>
      <w:r>
        <w:t xml:space="preserve">Wählen sie die Vorlage „SQL </w:t>
      </w:r>
      <w:proofErr w:type="spellStart"/>
      <w:r>
        <w:t>server</w:t>
      </w:r>
      <w:proofErr w:type="spellEnd"/>
      <w:r>
        <w:t xml:space="preserve"> (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server</w:t>
      </w:r>
      <w:proofErr w:type="spellEnd"/>
      <w:r>
        <w:t>)“ aus</w:t>
      </w:r>
    </w:p>
    <w:p w14:paraId="18EEF5DE" w14:textId="1879B81F" w:rsidR="00B72541" w:rsidRDefault="00B72541" w:rsidP="009F20BA">
      <w:pPr>
        <w:pStyle w:val="Listenabsatz"/>
        <w:numPr>
          <w:ilvl w:val="0"/>
          <w:numId w:val="12"/>
        </w:numPr>
      </w:pPr>
      <w:r>
        <w:t>Klicken sie auf „Erstellen“</w:t>
      </w:r>
    </w:p>
    <w:p w14:paraId="10994293" w14:textId="6FF0A5FC" w:rsidR="00B72541" w:rsidRDefault="00B72541" w:rsidP="009F20BA">
      <w:pPr>
        <w:pStyle w:val="Listenabsatz"/>
        <w:numPr>
          <w:ilvl w:val="0"/>
          <w:numId w:val="12"/>
        </w:numPr>
      </w:pPr>
      <w:r>
        <w:t xml:space="preserve">Geben sie ihrem </w:t>
      </w:r>
      <w:proofErr w:type="gramStart"/>
      <w:r>
        <w:t>SQL Server</w:t>
      </w:r>
      <w:proofErr w:type="gramEnd"/>
      <w:r>
        <w:t xml:space="preserve"> einen eindeutigen Namen</w:t>
      </w:r>
    </w:p>
    <w:p w14:paraId="6E7573F1" w14:textId="39720A6E" w:rsidR="009F20BA" w:rsidRDefault="00B72541" w:rsidP="009F20BA">
      <w:pPr>
        <w:pStyle w:val="Listenabsatz"/>
        <w:numPr>
          <w:ilvl w:val="0"/>
          <w:numId w:val="12"/>
        </w:numPr>
      </w:pPr>
      <w:r>
        <w:t>Geben sie in der Maske die folgenden Werte ein:</w:t>
      </w:r>
    </w:p>
    <w:p w14:paraId="6706F40D" w14:textId="6F4F0ED8" w:rsidR="00B72541" w:rsidRDefault="00B72541" w:rsidP="00B72541">
      <w:pPr>
        <w:pStyle w:val="Listenabsatz"/>
        <w:numPr>
          <w:ilvl w:val="1"/>
          <w:numId w:val="12"/>
        </w:numPr>
      </w:pPr>
      <w:r>
        <w:t>Servername (Muss eindeutig sein)</w:t>
      </w:r>
    </w:p>
    <w:p w14:paraId="46F97040" w14:textId="6554C01B" w:rsidR="00B72541" w:rsidRDefault="00B72541" w:rsidP="00B72541">
      <w:pPr>
        <w:pStyle w:val="Listenabsatz"/>
        <w:numPr>
          <w:ilvl w:val="1"/>
          <w:numId w:val="12"/>
        </w:numPr>
      </w:pPr>
      <w:r>
        <w:t>Admin-Benutzername</w:t>
      </w:r>
    </w:p>
    <w:p w14:paraId="7F5AAEB6" w14:textId="3B4134DB" w:rsidR="00B72541" w:rsidRDefault="00B72541" w:rsidP="00B72541">
      <w:pPr>
        <w:pStyle w:val="Listenabsatz"/>
        <w:numPr>
          <w:ilvl w:val="1"/>
          <w:numId w:val="12"/>
        </w:numPr>
      </w:pPr>
      <w:r>
        <w:t>Admin-Passwort</w:t>
      </w:r>
    </w:p>
    <w:p w14:paraId="4F957FBD" w14:textId="119BAF94" w:rsidR="00B72541" w:rsidRDefault="00B72541" w:rsidP="00B72541">
      <w:pPr>
        <w:pStyle w:val="Listenabsatz"/>
        <w:numPr>
          <w:ilvl w:val="1"/>
          <w:numId w:val="12"/>
        </w:numPr>
      </w:pPr>
      <w:r>
        <w:t>Ihr Azure Abo</w:t>
      </w:r>
    </w:p>
    <w:p w14:paraId="1CAB6EA0" w14:textId="15AE4879" w:rsidR="00B72541" w:rsidRDefault="00B72541" w:rsidP="00B72541">
      <w:pPr>
        <w:pStyle w:val="Listenabsatz"/>
        <w:numPr>
          <w:ilvl w:val="0"/>
          <w:numId w:val="12"/>
        </w:numPr>
      </w:pPr>
      <w:r>
        <w:t xml:space="preserve">Wählen sie eine bestehende oder neue </w:t>
      </w:r>
      <w:proofErr w:type="spellStart"/>
      <w:r>
        <w:t>Resourcengruppe</w:t>
      </w:r>
      <w:proofErr w:type="spellEnd"/>
      <w:r>
        <w:t xml:space="preserve"> für das Hosting des </w:t>
      </w:r>
      <w:proofErr w:type="gramStart"/>
      <w:r>
        <w:t>SQL Servers</w:t>
      </w:r>
      <w:proofErr w:type="gramEnd"/>
    </w:p>
    <w:p w14:paraId="5A1F0719" w14:textId="22C96769" w:rsidR="00B72541" w:rsidRDefault="00B72541" w:rsidP="00B72541">
      <w:pPr>
        <w:pStyle w:val="Listenabsatz"/>
        <w:numPr>
          <w:ilvl w:val="0"/>
          <w:numId w:val="12"/>
        </w:numPr>
      </w:pPr>
      <w:r>
        <w:t>Wählen sie den Standort „Westeuropa“</w:t>
      </w:r>
    </w:p>
    <w:p w14:paraId="2390FAD7" w14:textId="144AC922" w:rsidR="00B72541" w:rsidRPr="009F20BA" w:rsidRDefault="00B72541" w:rsidP="00B72541">
      <w:pPr>
        <w:pStyle w:val="Listenabsatz"/>
        <w:numPr>
          <w:ilvl w:val="0"/>
          <w:numId w:val="12"/>
        </w:numPr>
      </w:pPr>
      <w:r>
        <w:t>Klicken sie auf Erstellen</w:t>
      </w:r>
    </w:p>
    <w:p w14:paraId="04577FD7" w14:textId="7C44D0AC" w:rsidR="009F20BA" w:rsidRPr="009F20BA" w:rsidRDefault="009F20BA" w:rsidP="009F20BA">
      <w:pPr>
        <w:rPr>
          <w:b/>
        </w:rPr>
      </w:pPr>
    </w:p>
    <w:p w14:paraId="05E2CBC4" w14:textId="17462D1B" w:rsidR="009F20BA" w:rsidRDefault="009F20BA" w:rsidP="009F20BA">
      <w:pPr>
        <w:pStyle w:val="berschrift2"/>
        <w:numPr>
          <w:ilvl w:val="0"/>
          <w:numId w:val="0"/>
        </w:numPr>
        <w:ind w:left="357" w:hanging="357"/>
      </w:pPr>
      <w:r>
        <w:t>Part 2 – Erstellen einer Azure SQL Datenbank</w:t>
      </w:r>
    </w:p>
    <w:p w14:paraId="68AFCC5B" w14:textId="77777777" w:rsidR="009F20BA" w:rsidRDefault="009F20BA" w:rsidP="009F20BA"/>
    <w:p w14:paraId="1C902DD3" w14:textId="5F52361B" w:rsidR="009F20BA" w:rsidRDefault="009F20BA" w:rsidP="009F20BA">
      <w:pPr>
        <w:pStyle w:val="Listenabsatz"/>
        <w:numPr>
          <w:ilvl w:val="0"/>
          <w:numId w:val="13"/>
        </w:numPr>
      </w:pPr>
      <w:r>
        <w:t xml:space="preserve">Öffnen sie das Azure Verwaltungsportal </w:t>
      </w:r>
      <w:hyperlink r:id="rId13" w:history="1">
        <w:r w:rsidRPr="008A63FD">
          <w:rPr>
            <w:rStyle w:val="Hyperlink"/>
          </w:rPr>
          <w:t>https://portal.azure.com/</w:t>
        </w:r>
      </w:hyperlink>
      <w:r>
        <w:t xml:space="preserve"> </w:t>
      </w:r>
    </w:p>
    <w:p w14:paraId="6FF29E65" w14:textId="0EBDDE41" w:rsidR="00B72541" w:rsidRDefault="00B72541" w:rsidP="009F20BA">
      <w:pPr>
        <w:pStyle w:val="Listenabsatz"/>
        <w:numPr>
          <w:ilvl w:val="0"/>
          <w:numId w:val="13"/>
        </w:numPr>
      </w:pPr>
      <w:r>
        <w:t xml:space="preserve">Um ihren neu angelegten </w:t>
      </w:r>
      <w:proofErr w:type="gramStart"/>
      <w:r>
        <w:t>SQL Server</w:t>
      </w:r>
      <w:proofErr w:type="gramEnd"/>
      <w:r>
        <w:t xml:space="preserve"> zu finden gibt es verschiedene Wege. Wählen sie </w:t>
      </w:r>
      <w:proofErr w:type="spellStart"/>
      <w:r>
        <w:t>z.b.</w:t>
      </w:r>
      <w:proofErr w:type="spellEnd"/>
      <w:r>
        <w:t xml:space="preserve"> den Punkt „Durchsuchen“ am unteren linken Rand an</w:t>
      </w:r>
    </w:p>
    <w:p w14:paraId="2504246E" w14:textId="39AB6F1A" w:rsidR="00B72541" w:rsidRDefault="00B72541" w:rsidP="009F20BA">
      <w:pPr>
        <w:pStyle w:val="Listenabsatz"/>
        <w:numPr>
          <w:ilvl w:val="0"/>
          <w:numId w:val="13"/>
        </w:numPr>
      </w:pPr>
      <w:r>
        <w:t xml:space="preserve">Suchen sie die Kategorie „Computer mit </w:t>
      </w:r>
      <w:proofErr w:type="gramStart"/>
      <w:r>
        <w:t>SQL Server</w:t>
      </w:r>
      <w:proofErr w:type="gramEnd"/>
      <w:r>
        <w:t>“ und wählen den Stern an, um diese Kategorie in ihrer linken Navigation aufzunehmen</w:t>
      </w:r>
    </w:p>
    <w:p w14:paraId="00D1FB36" w14:textId="13CF540C" w:rsidR="00B72541" w:rsidRDefault="00B72541" w:rsidP="009F20BA">
      <w:pPr>
        <w:pStyle w:val="Listenabsatz"/>
        <w:numPr>
          <w:ilvl w:val="0"/>
          <w:numId w:val="13"/>
        </w:numPr>
      </w:pPr>
      <w:r>
        <w:t>Klicken sie auf die neue Kategorie, um ihren Server anzuzeigen</w:t>
      </w:r>
    </w:p>
    <w:p w14:paraId="13D81658" w14:textId="23EE6532" w:rsidR="00B72541" w:rsidRDefault="00B72541" w:rsidP="009F20BA">
      <w:pPr>
        <w:pStyle w:val="Listenabsatz"/>
        <w:numPr>
          <w:ilvl w:val="0"/>
          <w:numId w:val="13"/>
        </w:numPr>
      </w:pPr>
      <w:r>
        <w:t>Klicken sie auf „</w:t>
      </w:r>
      <w:proofErr w:type="spellStart"/>
      <w:r>
        <w:t>Firewalleinstellungen</w:t>
      </w:r>
      <w:proofErr w:type="spellEnd"/>
      <w:r>
        <w:t xml:space="preserve"> anzeigen“</w:t>
      </w:r>
    </w:p>
    <w:p w14:paraId="0BACE890" w14:textId="595FE3C9" w:rsidR="00B72541" w:rsidRDefault="00B72541" w:rsidP="009F20BA">
      <w:pPr>
        <w:pStyle w:val="Listenabsatz"/>
        <w:numPr>
          <w:ilvl w:val="0"/>
          <w:numId w:val="13"/>
        </w:numPr>
      </w:pPr>
      <w:r>
        <w:t>Klicken sie auf „Client-IP-Adresse hinzufügen“</w:t>
      </w:r>
    </w:p>
    <w:p w14:paraId="4EB28D9B" w14:textId="70ABCB56" w:rsidR="00B72541" w:rsidRDefault="00B72541" w:rsidP="009F20BA">
      <w:pPr>
        <w:pStyle w:val="Listenabsatz"/>
        <w:numPr>
          <w:ilvl w:val="0"/>
          <w:numId w:val="13"/>
        </w:numPr>
      </w:pPr>
      <w:r>
        <w:t xml:space="preserve">Speichern sie ihre Einstellungen, um den Zugriff auf diesen </w:t>
      </w:r>
      <w:proofErr w:type="gramStart"/>
      <w:r>
        <w:t>SQL Server</w:t>
      </w:r>
      <w:proofErr w:type="gramEnd"/>
      <w:r>
        <w:t xml:space="preserve"> von ihrem LAN zu erlauben.</w:t>
      </w:r>
    </w:p>
    <w:p w14:paraId="09A48839" w14:textId="6181E4DF" w:rsidR="00B72541" w:rsidRDefault="00B72541" w:rsidP="009F20BA">
      <w:pPr>
        <w:pStyle w:val="Listenabsatz"/>
        <w:numPr>
          <w:ilvl w:val="0"/>
          <w:numId w:val="13"/>
        </w:numPr>
      </w:pPr>
      <w:r>
        <w:t>Klicken sie oben rechts auf „Neu“, um nun eine neue Datenbank zu erstellen</w:t>
      </w:r>
    </w:p>
    <w:p w14:paraId="4F362D61" w14:textId="7700FA3F" w:rsidR="00B72541" w:rsidRDefault="00B72541" w:rsidP="009F20BA">
      <w:pPr>
        <w:pStyle w:val="Listenabsatz"/>
        <w:numPr>
          <w:ilvl w:val="0"/>
          <w:numId w:val="13"/>
        </w:numPr>
      </w:pPr>
      <w:r>
        <w:lastRenderedPageBreak/>
        <w:t>Wählen sie die Kategorie „Daten und Speicher“ aus</w:t>
      </w:r>
    </w:p>
    <w:p w14:paraId="7B8D2856" w14:textId="37FB8FF5" w:rsidR="00B72541" w:rsidRDefault="00B72541" w:rsidP="009F20BA">
      <w:pPr>
        <w:pStyle w:val="Listenabsatz"/>
        <w:numPr>
          <w:ilvl w:val="0"/>
          <w:numId w:val="13"/>
        </w:numPr>
      </w:pPr>
      <w:r>
        <w:t>Wählen sie die Vorlage „SQL Database“</w:t>
      </w:r>
    </w:p>
    <w:p w14:paraId="48CE7E00" w14:textId="0D3CBEA6" w:rsidR="00B72541" w:rsidRDefault="00B72541" w:rsidP="009F20BA">
      <w:pPr>
        <w:pStyle w:val="Listenabsatz"/>
        <w:numPr>
          <w:ilvl w:val="0"/>
          <w:numId w:val="13"/>
        </w:numPr>
      </w:pPr>
      <w:r>
        <w:t>Geben sie einen Namen ihrer Datenbank ein z.B. „</w:t>
      </w:r>
      <w:proofErr w:type="spellStart"/>
      <w:r>
        <w:t>ToDoDB</w:t>
      </w:r>
      <w:proofErr w:type="spellEnd"/>
      <w:r>
        <w:t>“</w:t>
      </w:r>
    </w:p>
    <w:p w14:paraId="6E6AACE3" w14:textId="0C3869EE" w:rsidR="00B72541" w:rsidRDefault="00B72541" w:rsidP="009F20BA">
      <w:pPr>
        <w:pStyle w:val="Listenabsatz"/>
        <w:numPr>
          <w:ilvl w:val="0"/>
          <w:numId w:val="13"/>
        </w:numPr>
      </w:pPr>
      <w:r>
        <w:t>Kontrollieren sie die übrigen Einstellungen</w:t>
      </w:r>
    </w:p>
    <w:p w14:paraId="6B447752" w14:textId="094EB6B5" w:rsidR="00B72541" w:rsidRDefault="00B72541" w:rsidP="00B72541">
      <w:pPr>
        <w:pStyle w:val="Listenabsatz"/>
        <w:numPr>
          <w:ilvl w:val="1"/>
          <w:numId w:val="13"/>
        </w:numPr>
      </w:pPr>
      <w:r>
        <w:t>Azure Abo</w:t>
      </w:r>
    </w:p>
    <w:p w14:paraId="2BC3FB1F" w14:textId="6265889E" w:rsidR="00B72541" w:rsidRDefault="00B72541" w:rsidP="00B72541">
      <w:pPr>
        <w:pStyle w:val="Listenabsatz"/>
        <w:numPr>
          <w:ilvl w:val="1"/>
          <w:numId w:val="13"/>
        </w:numPr>
      </w:pPr>
      <w:proofErr w:type="spellStart"/>
      <w:r>
        <w:t>Resourcengruppe</w:t>
      </w:r>
      <w:proofErr w:type="spellEnd"/>
    </w:p>
    <w:p w14:paraId="6C370BB5" w14:textId="1BEEF6F3" w:rsidR="00B72541" w:rsidRDefault="00B72541" w:rsidP="00B72541">
      <w:pPr>
        <w:pStyle w:val="Listenabsatz"/>
        <w:numPr>
          <w:ilvl w:val="1"/>
          <w:numId w:val="13"/>
        </w:numPr>
      </w:pPr>
      <w:proofErr w:type="gramStart"/>
      <w:r>
        <w:t>SQL Server</w:t>
      </w:r>
      <w:proofErr w:type="gramEnd"/>
      <w:r>
        <w:t xml:space="preserve"> (hier muss ihr neuer SQL Server stehen)</w:t>
      </w:r>
    </w:p>
    <w:p w14:paraId="398490BC" w14:textId="5DA1A4FF" w:rsidR="00B72541" w:rsidRPr="009F20BA" w:rsidRDefault="00B72541" w:rsidP="00B72541">
      <w:pPr>
        <w:pStyle w:val="Listenabsatz"/>
        <w:numPr>
          <w:ilvl w:val="0"/>
          <w:numId w:val="13"/>
        </w:numPr>
      </w:pPr>
      <w:r>
        <w:t>Klicken sie auf „Erstellen“</w:t>
      </w:r>
    </w:p>
    <w:p w14:paraId="0CE8AA6C" w14:textId="58C79772" w:rsidR="009F20BA" w:rsidRDefault="009F20BA" w:rsidP="009F20BA"/>
    <w:p w14:paraId="0560AEF3" w14:textId="67014BFC" w:rsidR="00407969" w:rsidRDefault="00407969" w:rsidP="00E90694">
      <w:pPr>
        <w:pStyle w:val="Listenabsatz"/>
      </w:pPr>
    </w:p>
    <w:p w14:paraId="77B86E4B" w14:textId="08E9A9B8" w:rsidR="009F20BA" w:rsidRDefault="009F20BA" w:rsidP="009F20BA">
      <w:pPr>
        <w:pStyle w:val="berschrift2"/>
        <w:numPr>
          <w:ilvl w:val="0"/>
          <w:numId w:val="0"/>
        </w:numPr>
        <w:ind w:left="357" w:hanging="357"/>
      </w:pPr>
      <w:r>
        <w:t xml:space="preserve">Part 3 – </w:t>
      </w:r>
      <w:r w:rsidR="003962E6">
        <w:t>Verwenden</w:t>
      </w:r>
      <w:r>
        <w:t xml:space="preserve"> einer Azure SQL Datenbank</w:t>
      </w:r>
    </w:p>
    <w:p w14:paraId="796C2030" w14:textId="77777777" w:rsidR="009F20BA" w:rsidRDefault="009F20BA" w:rsidP="009F20BA"/>
    <w:p w14:paraId="45D6C854" w14:textId="5A436E7B" w:rsidR="005C4783" w:rsidRDefault="007B2017" w:rsidP="0001062A">
      <w:pPr>
        <w:pStyle w:val="Listenabsatz"/>
        <w:numPr>
          <w:ilvl w:val="0"/>
          <w:numId w:val="13"/>
        </w:numPr>
      </w:pPr>
      <w:r>
        <w:t>Starten sie das SQL Management Studio</w:t>
      </w:r>
    </w:p>
    <w:p w14:paraId="67F259CB" w14:textId="1A7B74B7" w:rsidR="007B2017" w:rsidRDefault="007B2017" w:rsidP="0001062A">
      <w:pPr>
        <w:pStyle w:val="Listenabsatz"/>
        <w:numPr>
          <w:ilvl w:val="0"/>
          <w:numId w:val="13"/>
        </w:numPr>
      </w:pPr>
      <w:r>
        <w:t>Stellen sie eine neue</w:t>
      </w:r>
      <w:r w:rsidR="00343BE0">
        <w:t xml:space="preserve"> </w:t>
      </w:r>
      <w:r>
        <w:t xml:space="preserve">Verbindung zu einem </w:t>
      </w:r>
      <w:proofErr w:type="gramStart"/>
      <w:r>
        <w:t>SQL Server</w:t>
      </w:r>
      <w:proofErr w:type="gramEnd"/>
      <w:r>
        <w:t xml:space="preserve"> her</w:t>
      </w:r>
    </w:p>
    <w:p w14:paraId="648DDE69" w14:textId="5C96A95A" w:rsidR="007B2017" w:rsidRDefault="007B2017" w:rsidP="0001062A">
      <w:pPr>
        <w:pStyle w:val="Listenabsatz"/>
        <w:numPr>
          <w:ilvl w:val="0"/>
          <w:numId w:val="13"/>
        </w:numPr>
      </w:pPr>
      <w:r>
        <w:t>Suchen sie aus dem Azure-Portal die SQL Server Adresse heraus</w:t>
      </w:r>
    </w:p>
    <w:p w14:paraId="1AEBC188" w14:textId="440DB84E" w:rsidR="007B2017" w:rsidRDefault="007B2017" w:rsidP="0001062A">
      <w:pPr>
        <w:pStyle w:val="Listenabsatz"/>
        <w:numPr>
          <w:ilvl w:val="0"/>
          <w:numId w:val="13"/>
        </w:numPr>
      </w:pPr>
      <w:r>
        <w:t xml:space="preserve">Geben sie </w:t>
      </w:r>
      <w:proofErr w:type="gramStart"/>
      <w:r>
        <w:t>SQL Authentifizierung</w:t>
      </w:r>
      <w:proofErr w:type="gramEnd"/>
      <w:r>
        <w:t xml:space="preserve"> an</w:t>
      </w:r>
    </w:p>
    <w:p w14:paraId="5D645DE7" w14:textId="4D1F4B85" w:rsidR="007B2017" w:rsidRDefault="007B2017" w:rsidP="0001062A">
      <w:pPr>
        <w:pStyle w:val="Listenabsatz"/>
        <w:numPr>
          <w:ilvl w:val="0"/>
          <w:numId w:val="13"/>
        </w:numPr>
      </w:pPr>
      <w:r>
        <w:t>Tragen sie aus Part1 Benutzername und Password ein</w:t>
      </w:r>
    </w:p>
    <w:p w14:paraId="44A11026" w14:textId="2A9FACFC" w:rsidR="007B2017" w:rsidRDefault="007B2017" w:rsidP="0001062A">
      <w:pPr>
        <w:pStyle w:val="Listenabsatz"/>
        <w:numPr>
          <w:ilvl w:val="0"/>
          <w:numId w:val="13"/>
        </w:numPr>
      </w:pPr>
      <w:r>
        <w:t>Klicken sie auf Verbinden</w:t>
      </w:r>
    </w:p>
    <w:p w14:paraId="4ABBF9FE" w14:textId="59F6C3F8" w:rsidR="007B2017" w:rsidRDefault="007B2017" w:rsidP="0001062A">
      <w:pPr>
        <w:pStyle w:val="Listenabsatz"/>
        <w:numPr>
          <w:ilvl w:val="0"/>
          <w:numId w:val="13"/>
        </w:numPr>
      </w:pPr>
      <w:r>
        <w:t>Untersuchen sie die Struktur und legen eine Tabelle an</w:t>
      </w:r>
    </w:p>
    <w:p w14:paraId="6AC8F65B" w14:textId="77777777" w:rsidR="007B2017" w:rsidRPr="0001062A" w:rsidRDefault="007B2017" w:rsidP="007B2017">
      <w:pPr>
        <w:pStyle w:val="Listenabsatz"/>
      </w:pPr>
    </w:p>
    <w:sectPr w:rsidR="007B2017" w:rsidRPr="0001062A">
      <w:headerReference w:type="default" r:id="rId14"/>
      <w:footerReference w:type="default" r:id="rId15"/>
      <w:pgSz w:w="11906" w:h="16838"/>
      <w:pgMar w:top="1417" w:right="1417" w:bottom="1134" w:left="1417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9A527" w14:textId="77777777" w:rsidR="00FA66CF" w:rsidRDefault="00FA66CF">
      <w:r>
        <w:separator/>
      </w:r>
    </w:p>
  </w:endnote>
  <w:endnote w:type="continuationSeparator" w:id="0">
    <w:p w14:paraId="2732C63B" w14:textId="77777777" w:rsidR="00FA66CF" w:rsidRDefault="00FA6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B5AD" w14:textId="5A6CA117" w:rsidR="00B144A6" w:rsidRDefault="000D15C8" w:rsidP="00B8191D">
    <w:pPr>
      <w:pStyle w:val="Kopfzeile"/>
      <w:tabs>
        <w:tab w:val="clear" w:pos="4536"/>
        <w:tab w:val="left" w:pos="3600"/>
        <w:tab w:val="left" w:pos="7020"/>
      </w:tabs>
      <w:rPr>
        <w:bCs/>
        <w:sz w:val="16"/>
        <w:szCs w:val="28"/>
      </w:rPr>
    </w:pPr>
    <w:r>
      <w:rPr>
        <w:bCs/>
        <w:noProof/>
        <w:sz w:val="16"/>
        <w:szCs w:val="2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8E3B5B6" wp14:editId="77001D30">
              <wp:simplePos x="0" y="0"/>
              <wp:positionH relativeFrom="column">
                <wp:posOffset>-90170</wp:posOffset>
              </wp:positionH>
              <wp:positionV relativeFrom="paragraph">
                <wp:posOffset>76200</wp:posOffset>
              </wp:positionV>
              <wp:extent cx="5857875" cy="0"/>
              <wp:effectExtent l="5080" t="9525" r="13970" b="9525"/>
              <wp:wrapNone/>
              <wp:docPr id="1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E10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7.1pt;margin-top:6pt;width:461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" strokecolor="#1f497d"/>
          </w:pict>
        </mc:Fallback>
      </mc:AlternateContent>
    </w:r>
  </w:p>
  <w:p w14:paraId="38E3B5B1" w14:textId="76DCD96E" w:rsidR="00B144A6" w:rsidRPr="00AE76B6" w:rsidRDefault="00B144A6" w:rsidP="004743B8">
    <w:pPr>
      <w:pStyle w:val="Fuzeile"/>
      <w:tabs>
        <w:tab w:val="clear" w:pos="4536"/>
        <w:tab w:val="left" w:pos="2160"/>
        <w:tab w:val="left" w:pos="4500"/>
        <w:tab w:val="left" w:pos="7200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BB814" w14:textId="77777777" w:rsidR="00FA66CF" w:rsidRDefault="00FA66CF">
      <w:r>
        <w:separator/>
      </w:r>
    </w:p>
  </w:footnote>
  <w:footnote w:type="continuationSeparator" w:id="0">
    <w:p w14:paraId="7450458C" w14:textId="77777777" w:rsidR="00FA66CF" w:rsidRDefault="00FA6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B5AA" w14:textId="32B6512E" w:rsidR="00B144A6" w:rsidRDefault="004A65E7">
    <w:pPr>
      <w:pStyle w:val="Kopfzeile"/>
      <w:tabs>
        <w:tab w:val="left" w:pos="2880"/>
        <w:tab w:val="left" w:pos="6660"/>
      </w:tabs>
    </w:pPr>
    <w:r w:rsidRPr="00E23C0B">
      <w:rPr>
        <w:noProof/>
      </w:rPr>
      <w:drawing>
        <wp:anchor distT="0" distB="0" distL="114300" distR="114300" simplePos="0" relativeHeight="251658752" behindDoc="1" locked="0" layoutInCell="1" allowOverlap="1" wp14:anchorId="09936AE0" wp14:editId="16DEA7EC">
          <wp:simplePos x="0" y="0"/>
          <wp:positionH relativeFrom="column">
            <wp:posOffset>4456285</wp:posOffset>
          </wp:positionH>
          <wp:positionV relativeFrom="paragraph">
            <wp:posOffset>152400</wp:posOffset>
          </wp:positionV>
          <wp:extent cx="910456" cy="438150"/>
          <wp:effectExtent l="0" t="0" r="4445" b="0"/>
          <wp:wrapThrough wrapText="bothSides">
            <wp:wrapPolygon edited="0">
              <wp:start x="9948" y="0"/>
              <wp:lineTo x="7235" y="2504"/>
              <wp:lineTo x="6331" y="8139"/>
              <wp:lineTo x="0" y="10643"/>
              <wp:lineTo x="0" y="17530"/>
              <wp:lineTo x="904" y="20661"/>
              <wp:lineTo x="20500" y="20661"/>
              <wp:lineTo x="21404" y="15026"/>
              <wp:lineTo x="21404" y="11896"/>
              <wp:lineTo x="14169" y="8765"/>
              <wp:lineTo x="15676" y="1878"/>
              <wp:lineTo x="13566" y="0"/>
              <wp:lineTo x="9948" y="0"/>
            </wp:wrapPolygon>
          </wp:wrapThrough>
          <wp:docPr id="3" name="Grafik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10456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1E30">
      <w:rPr>
        <w:noProof/>
        <w:lang w:eastAsia="zh-CN"/>
      </w:rPr>
      <w:t>Azure</w:t>
    </w:r>
    <w:r w:rsidR="00CB687C">
      <w:t xml:space="preserve"> - Seminar </w:t>
    </w:r>
  </w:p>
  <w:p w14:paraId="38E3B5AB" w14:textId="77777777" w:rsidR="00B144A6" w:rsidRDefault="00B144A6">
    <w:pPr>
      <w:pStyle w:val="Kopfzeile"/>
      <w:tabs>
        <w:tab w:val="left" w:pos="6660"/>
      </w:tabs>
    </w:pPr>
    <w:r>
      <w:rPr>
        <w:b/>
        <w:sz w:val="28"/>
        <w:szCs w:val="28"/>
      </w:rPr>
      <w:tab/>
    </w:r>
    <w:r>
      <w:rPr>
        <w:b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1682"/>
    <w:multiLevelType w:val="hybridMultilevel"/>
    <w:tmpl w:val="CFEE89F8"/>
    <w:lvl w:ilvl="0" w:tplc="A67096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F4BF8"/>
    <w:multiLevelType w:val="multilevel"/>
    <w:tmpl w:val="9F502A5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2" w15:restartNumberingAfterBreak="0">
    <w:nsid w:val="37864141"/>
    <w:multiLevelType w:val="hybridMultilevel"/>
    <w:tmpl w:val="AEAEF5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63156"/>
    <w:multiLevelType w:val="multilevel"/>
    <w:tmpl w:val="64B6103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4" w15:restartNumberingAfterBreak="0">
    <w:nsid w:val="4AE86E50"/>
    <w:multiLevelType w:val="multilevel"/>
    <w:tmpl w:val="182E12DA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pStyle w:val="berschrift5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5" w15:restartNumberingAfterBreak="0">
    <w:nsid w:val="500235D2"/>
    <w:multiLevelType w:val="multilevel"/>
    <w:tmpl w:val="D6B0A82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6" w15:restartNumberingAfterBreak="0">
    <w:nsid w:val="5B5F0404"/>
    <w:multiLevelType w:val="hybridMultilevel"/>
    <w:tmpl w:val="8F48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44D68"/>
    <w:multiLevelType w:val="hybridMultilevel"/>
    <w:tmpl w:val="9E50CF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97A8E"/>
    <w:multiLevelType w:val="hybridMultilevel"/>
    <w:tmpl w:val="8F48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842B8"/>
    <w:multiLevelType w:val="hybridMultilevel"/>
    <w:tmpl w:val="8A52DD0A"/>
    <w:lvl w:ilvl="0" w:tplc="6A222B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92995"/>
    <w:multiLevelType w:val="multilevel"/>
    <w:tmpl w:val="8C0ABFE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11" w15:restartNumberingAfterBreak="0">
    <w:nsid w:val="7AE61638"/>
    <w:multiLevelType w:val="hybridMultilevel"/>
    <w:tmpl w:val="8F48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97B5A"/>
    <w:multiLevelType w:val="hybridMultilevel"/>
    <w:tmpl w:val="8F48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506267">
    <w:abstractNumId w:val="5"/>
  </w:num>
  <w:num w:numId="2" w16cid:durableId="720596827">
    <w:abstractNumId w:val="10"/>
  </w:num>
  <w:num w:numId="3" w16cid:durableId="517550499">
    <w:abstractNumId w:val="3"/>
  </w:num>
  <w:num w:numId="4" w16cid:durableId="2127775237">
    <w:abstractNumId w:val="1"/>
  </w:num>
  <w:num w:numId="5" w16cid:durableId="2100060772">
    <w:abstractNumId w:val="4"/>
  </w:num>
  <w:num w:numId="6" w16cid:durableId="847184559">
    <w:abstractNumId w:val="8"/>
  </w:num>
  <w:num w:numId="7" w16cid:durableId="1560048476">
    <w:abstractNumId w:val="0"/>
  </w:num>
  <w:num w:numId="8" w16cid:durableId="1538542101">
    <w:abstractNumId w:val="7"/>
  </w:num>
  <w:num w:numId="9" w16cid:durableId="328489057">
    <w:abstractNumId w:val="2"/>
  </w:num>
  <w:num w:numId="10" w16cid:durableId="51539804">
    <w:abstractNumId w:val="9"/>
  </w:num>
  <w:num w:numId="11" w16cid:durableId="1477801267">
    <w:abstractNumId w:val="6"/>
  </w:num>
  <w:num w:numId="12" w16cid:durableId="1032147646">
    <w:abstractNumId w:val="11"/>
  </w:num>
  <w:num w:numId="13" w16cid:durableId="18955085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81"/>
    <w:rsid w:val="00003D45"/>
    <w:rsid w:val="0001062A"/>
    <w:rsid w:val="0001177E"/>
    <w:rsid w:val="00060A28"/>
    <w:rsid w:val="00066476"/>
    <w:rsid w:val="000C4E24"/>
    <w:rsid w:val="000D15C8"/>
    <w:rsid w:val="000F087B"/>
    <w:rsid w:val="00107916"/>
    <w:rsid w:val="00115E49"/>
    <w:rsid w:val="00117055"/>
    <w:rsid w:val="001B0284"/>
    <w:rsid w:val="001D4DCC"/>
    <w:rsid w:val="001D6F01"/>
    <w:rsid w:val="002100B5"/>
    <w:rsid w:val="00223307"/>
    <w:rsid w:val="002262B8"/>
    <w:rsid w:val="002F39BF"/>
    <w:rsid w:val="0030657F"/>
    <w:rsid w:val="0031277A"/>
    <w:rsid w:val="00343BE0"/>
    <w:rsid w:val="003962E6"/>
    <w:rsid w:val="003C4D85"/>
    <w:rsid w:val="00407969"/>
    <w:rsid w:val="00434883"/>
    <w:rsid w:val="00463E79"/>
    <w:rsid w:val="00467FA2"/>
    <w:rsid w:val="004743B8"/>
    <w:rsid w:val="004A65E7"/>
    <w:rsid w:val="004B1F6C"/>
    <w:rsid w:val="004C2AB7"/>
    <w:rsid w:val="004F650E"/>
    <w:rsid w:val="005069B5"/>
    <w:rsid w:val="00521E30"/>
    <w:rsid w:val="00555AA2"/>
    <w:rsid w:val="005A38C3"/>
    <w:rsid w:val="005C4783"/>
    <w:rsid w:val="006D120E"/>
    <w:rsid w:val="006D2C7E"/>
    <w:rsid w:val="006F6CC4"/>
    <w:rsid w:val="00717AC2"/>
    <w:rsid w:val="007B2017"/>
    <w:rsid w:val="007C4E42"/>
    <w:rsid w:val="007C777E"/>
    <w:rsid w:val="007D58DE"/>
    <w:rsid w:val="007F1880"/>
    <w:rsid w:val="00851403"/>
    <w:rsid w:val="00860E81"/>
    <w:rsid w:val="00890E96"/>
    <w:rsid w:val="008A7612"/>
    <w:rsid w:val="008B77CB"/>
    <w:rsid w:val="009175FF"/>
    <w:rsid w:val="00945A65"/>
    <w:rsid w:val="009E0557"/>
    <w:rsid w:val="009F20BA"/>
    <w:rsid w:val="00A15BD1"/>
    <w:rsid w:val="00A41B83"/>
    <w:rsid w:val="00A54973"/>
    <w:rsid w:val="00AE76B6"/>
    <w:rsid w:val="00B144A6"/>
    <w:rsid w:val="00B35DC3"/>
    <w:rsid w:val="00B72541"/>
    <w:rsid w:val="00B8191D"/>
    <w:rsid w:val="00B94C71"/>
    <w:rsid w:val="00BB24B9"/>
    <w:rsid w:val="00BF4E92"/>
    <w:rsid w:val="00C109D3"/>
    <w:rsid w:val="00C27393"/>
    <w:rsid w:val="00C7457A"/>
    <w:rsid w:val="00CB687C"/>
    <w:rsid w:val="00CC0E55"/>
    <w:rsid w:val="00CE4378"/>
    <w:rsid w:val="00CE6BDD"/>
    <w:rsid w:val="00CF54B5"/>
    <w:rsid w:val="00D74989"/>
    <w:rsid w:val="00D87C54"/>
    <w:rsid w:val="00DD2BC3"/>
    <w:rsid w:val="00E15FE3"/>
    <w:rsid w:val="00E45858"/>
    <w:rsid w:val="00E540FF"/>
    <w:rsid w:val="00E65EF3"/>
    <w:rsid w:val="00E90694"/>
    <w:rsid w:val="00EB7D67"/>
    <w:rsid w:val="00EC4353"/>
    <w:rsid w:val="00F26CEA"/>
    <w:rsid w:val="00F30E0F"/>
    <w:rsid w:val="00F347CF"/>
    <w:rsid w:val="00F54A3F"/>
    <w:rsid w:val="00F81157"/>
    <w:rsid w:val="00FA66CF"/>
    <w:rsid w:val="00FC7E95"/>
    <w:rsid w:val="00FD0144"/>
    <w:rsid w:val="00FD2A05"/>
    <w:rsid w:val="00FD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8E3B588"/>
  <w15:docId w15:val="{F1F1862C-3068-4A2D-B9C6-6167A71A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5"/>
      </w:numPr>
      <w:tabs>
        <w:tab w:val="clear" w:pos="720"/>
        <w:tab w:val="left" w:pos="851"/>
      </w:tabs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5"/>
      </w:numPr>
      <w:tabs>
        <w:tab w:val="clear" w:pos="1800"/>
        <w:tab w:val="left" w:pos="851"/>
      </w:tabs>
      <w:spacing w:before="240" w:after="60"/>
      <w:ind w:left="357" w:hanging="357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5"/>
      </w:numPr>
      <w:tabs>
        <w:tab w:val="clear" w:pos="2880"/>
        <w:tab w:val="left" w:pos="851"/>
      </w:tabs>
      <w:spacing w:before="240" w:after="60"/>
      <w:ind w:left="357" w:hanging="357"/>
      <w:outlineLvl w:val="2"/>
    </w:pPr>
    <w:rPr>
      <w:rFonts w:ascii="Arial" w:hAnsi="Arial"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5"/>
      </w:numPr>
      <w:tabs>
        <w:tab w:val="clear" w:pos="3960"/>
        <w:tab w:val="left" w:pos="851"/>
      </w:tabs>
      <w:spacing w:before="240" w:after="60"/>
      <w:ind w:left="0" w:firstLine="0"/>
      <w:outlineLvl w:val="3"/>
    </w:pPr>
    <w:rPr>
      <w:rFonts w:ascii="Arial" w:hAnsi="Arial"/>
      <w:b/>
      <w:bCs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5"/>
      </w:numPr>
      <w:tabs>
        <w:tab w:val="clear" w:pos="4680"/>
        <w:tab w:val="left" w:pos="851"/>
      </w:tabs>
      <w:spacing w:before="240" w:after="60"/>
      <w:ind w:left="0" w:firstLine="0"/>
      <w:outlineLvl w:val="4"/>
    </w:pPr>
    <w:rPr>
      <w:rFonts w:ascii="Arial" w:hAnsi="Arial"/>
      <w:b/>
      <w:bCs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autoRedefine/>
    <w:semiHidden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semiHidden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pPr>
      <w:ind w:left="1920"/>
    </w:pPr>
    <w:rPr>
      <w:sz w:val="18"/>
      <w:szCs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E76B6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85140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514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753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59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9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8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6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34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42064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portal.azure.com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portal.azure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Vorlagen\DevWare%20GmbH%20Briefkopf%20mit%20Logo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CRMProduktID xmlns="cffbfc3b-6b69-42ac-8a83-31a62ae0d5a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Vortrag" ma:contentTypeID="0x01010065711AF701B0CD46B0AD7DC681B9BDA8008261759B01D85E469C7AAB73018C6FF9" ma:contentTypeVersion="3" ma:contentTypeDescription="" ma:contentTypeScope="" ma:versionID="7164fc042e6a129df9e3c9d98032f7cf">
  <xsd:schema xmlns:xsd="http://www.w3.org/2001/XMLSchema" xmlns:xs="http://www.w3.org/2001/XMLSchema" xmlns:p="http://schemas.microsoft.com/office/2006/metadata/properties" xmlns:ns2="cffbfc3b-6b69-42ac-8a83-31a62ae0d5a8" targetNamespace="http://schemas.microsoft.com/office/2006/metadata/properties" ma:root="true" ma:fieldsID="d065a53709def6fd0aecca9d51d5499b" ns2:_="">
    <xsd:import namespace="cffbfc3b-6b69-42ac-8a83-31a62ae0d5a8"/>
    <xsd:element name="properties">
      <xsd:complexType>
        <xsd:sequence>
          <xsd:element name="documentManagement">
            <xsd:complexType>
              <xsd:all>
                <xsd:element ref="ns2:CRMProduk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bfc3b-6b69-42ac-8a83-31a62ae0d5a8" elementFormDefault="qualified">
    <xsd:import namespace="http://schemas.microsoft.com/office/2006/documentManagement/types"/>
    <xsd:import namespace="http://schemas.microsoft.com/office/infopath/2007/PartnerControls"/>
    <xsd:element name="CRMProduktID" ma:index="8" nillable="true" ma:displayName="CRMProduktID" ma:internalName="CRMProduktI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3ca48994-7dab-441f-aae1-f9c92e9f02ea" ContentTypeId="0x01010065711AF701B0CD46B0AD7DC681B9BDA8" PreviousValue="false"/>
</file>

<file path=customXml/itemProps1.xml><?xml version="1.0" encoding="utf-8"?>
<ds:datastoreItem xmlns:ds="http://schemas.openxmlformats.org/officeDocument/2006/customXml" ds:itemID="{516E7846-5162-44CE-8E82-C9587DB052E5}">
  <ds:schemaRefs>
    <ds:schemaRef ds:uri="http://schemas.microsoft.com/office/2006/metadata/properties"/>
    <ds:schemaRef ds:uri="cffbfc3b-6b69-42ac-8a83-31a62ae0d5a8"/>
  </ds:schemaRefs>
</ds:datastoreItem>
</file>

<file path=customXml/itemProps2.xml><?xml version="1.0" encoding="utf-8"?>
<ds:datastoreItem xmlns:ds="http://schemas.openxmlformats.org/officeDocument/2006/customXml" ds:itemID="{1C48B0BC-4E12-4DF1-B11B-60F4F7757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ED0B09-9F2B-4278-AFB5-17B9A51E83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E47ABF-D5F3-4B85-BBBC-3A20E4FC1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fbfc3b-6b69-42ac-8a83-31a62ae0d5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415FCA5-45B2-4AC7-81ED-21D0C7C7639E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S:\Vorlagen\DevWare GmbH Briefkopf mit Logo.dot</Template>
  <TotalTime>0</TotalTime>
  <Pages>2</Pages>
  <Words>325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DevWare, Luhnsfelder Höhe 50, 42369 Wuppertal</vt:lpstr>
    </vt:vector>
  </TitlesOfParts>
  <Company>Software Developer GmbH</Company>
  <LinksUpToDate>false</LinksUpToDate>
  <CharactersWithSpaces>2372</CharactersWithSpaces>
  <SharedDoc>false</SharedDoc>
  <HLinks>
    <vt:vector size="12" baseType="variant">
      <vt:variant>
        <vt:i4>7733371</vt:i4>
      </vt:variant>
      <vt:variant>
        <vt:i4>3</vt:i4>
      </vt:variant>
      <vt:variant>
        <vt:i4>0</vt:i4>
      </vt:variant>
      <vt:variant>
        <vt:i4>5</vt:i4>
      </vt:variant>
      <vt:variant>
        <vt:lpwstr>http://www.devware.de/</vt:lpwstr>
      </vt:variant>
      <vt:variant>
        <vt:lpwstr/>
      </vt:variant>
      <vt:variant>
        <vt:i4>393273</vt:i4>
      </vt:variant>
      <vt:variant>
        <vt:i4>0</vt:i4>
      </vt:variant>
      <vt:variant>
        <vt:i4>0</vt:i4>
      </vt:variant>
      <vt:variant>
        <vt:i4>5</vt:i4>
      </vt:variant>
      <vt:variant>
        <vt:lpwstr>mailto:Info@DevWare.de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DevWare, Luhnsfelder Höhe 50, 42369 Wuppertal</dc:title>
  <dc:creator>Tibor Csizmadia</dc:creator>
  <cp:lastModifiedBy>Ernst Hutsteiner</cp:lastModifiedBy>
  <cp:revision>2</cp:revision>
  <cp:lastPrinted>2003-07-30T16:41:00Z</cp:lastPrinted>
  <dcterms:created xsi:type="dcterms:W3CDTF">2023-04-07T11:30:00Z</dcterms:created>
  <dcterms:modified xsi:type="dcterms:W3CDTF">2023-04-07T11:30:00Z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0x01010065711AF701B0CD46B0AD7DC681B9BDA8008261759B01D85E469C7AAB73018C6FF9</vt:lpwstr>
  </property>
</Properties>
</file>